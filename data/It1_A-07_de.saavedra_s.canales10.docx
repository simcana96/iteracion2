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5A7BE" w14:textId="072ACE2B" w:rsidR="007F1847" w:rsidRDefault="00B01A43" w:rsidP="0012641F">
      <w:pPr>
        <w:pStyle w:val="Ttulo1"/>
      </w:pPr>
      <w:r>
        <w:t>David Eduardo Saavedra Hernandez- 201720204</w:t>
      </w:r>
    </w:p>
    <w:p w14:paraId="568DE7D4" w14:textId="6990F8B1" w:rsidR="00487943" w:rsidRDefault="00487943" w:rsidP="0012641F">
      <w:pPr>
        <w:pStyle w:val="Ttulo1"/>
      </w:pPr>
      <w:r>
        <w:t>Caso de estudio:</w:t>
      </w:r>
      <w:r w:rsidR="0036352A">
        <w:t xml:space="preserve"> </w:t>
      </w:r>
      <w:proofErr w:type="spellStart"/>
      <w:r w:rsidR="0036352A">
        <w:t>SuperAndes</w:t>
      </w:r>
      <w:proofErr w:type="spellEnd"/>
    </w:p>
    <w:p w14:paraId="1D038C8E" w14:textId="77777777" w:rsidR="00C306EE" w:rsidRDefault="00623DF0" w:rsidP="0012641F">
      <w:pPr>
        <w:pStyle w:val="Ttulo1"/>
      </w:pPr>
      <w:proofErr w:type="spellStart"/>
      <w:r>
        <w:t>Listado</w:t>
      </w:r>
      <w:proofErr w:type="spellEnd"/>
      <w:r>
        <w:t xml:space="preserve">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A74B1" w:rsidRPr="00CB6304" w14:paraId="052E4C2E" w14:textId="77777777" w:rsidTr="3464E48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C33E394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5DAE5CE3" w14:textId="3D9163F1" w:rsidR="00EA74B1" w:rsidRPr="00EA74B1" w:rsidRDefault="3464E487" w:rsidP="3464E48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3464E487">
              <w:rPr>
                <w:b w:val="0"/>
                <w:sz w:val="18"/>
                <w:szCs w:val="18"/>
              </w:rPr>
              <w:t>RF1 - REGISTRAR PROVEEDORES</w:t>
            </w:r>
          </w:p>
        </w:tc>
      </w:tr>
      <w:tr w:rsidR="00EA74B1" w:rsidRPr="00EA74B1" w14:paraId="52DF7431" w14:textId="77777777" w:rsidTr="3464E48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C2D40C6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4F1AD162" w14:textId="40E03B91" w:rsidR="00EA74B1" w:rsidRPr="00EA74B1" w:rsidRDefault="3464E487" w:rsidP="3464E48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3464E487">
              <w:rPr>
                <w:b w:val="0"/>
                <w:sz w:val="18"/>
                <w:szCs w:val="18"/>
              </w:rPr>
              <w:t>Se registran los proveedores en la base de datos</w:t>
            </w:r>
          </w:p>
        </w:tc>
      </w:tr>
      <w:tr w:rsidR="00EA74B1" w:rsidRPr="00EA74B1" w14:paraId="08C88FE1" w14:textId="77777777" w:rsidTr="3464E48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179629A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A74B1" w:rsidRPr="00EA74B1" w14:paraId="09323AE3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1446DBA" w14:textId="3E9DD596" w:rsidR="00EA74B1" w:rsidRPr="00EA74B1" w:rsidRDefault="3464E487" w:rsidP="3464E487">
            <w:pPr>
              <w:pStyle w:val="TituloPrincipla"/>
              <w:tabs>
                <w:tab w:val="left" w:pos="1575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 w:rsidRPr="3464E487">
              <w:rPr>
                <w:b w:val="0"/>
                <w:sz w:val="18"/>
                <w:szCs w:val="18"/>
              </w:rPr>
              <w:t xml:space="preserve">Nombre del proveedor, NIT, y los productos que ofrece </w:t>
            </w:r>
            <w:proofErr w:type="spellStart"/>
            <w:r w:rsidRPr="3464E487">
              <w:rPr>
                <w:b w:val="0"/>
                <w:sz w:val="18"/>
                <w:szCs w:val="18"/>
              </w:rPr>
              <w:t>tieniendo</w:t>
            </w:r>
            <w:proofErr w:type="spellEnd"/>
            <w:r w:rsidRPr="3464E487">
              <w:rPr>
                <w:b w:val="0"/>
                <w:sz w:val="18"/>
                <w:szCs w:val="18"/>
              </w:rPr>
              <w:t xml:space="preserve"> en cuenta las especificaciones de cada producto.</w:t>
            </w:r>
          </w:p>
        </w:tc>
      </w:tr>
      <w:tr w:rsidR="00570F76" w:rsidRPr="00EA74B1" w14:paraId="7C27E4A5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709C06C" w14:textId="77777777" w:rsidR="00570F76" w:rsidRDefault="00570F76" w:rsidP="00F252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32B5D" w:rsidRPr="00CB6304" w14:paraId="19E9ABB5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17B7FFC" w14:textId="77777777" w:rsidR="00132B5D" w:rsidRDefault="00132B5D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EA74B1" w:rsidRPr="00EA74B1" w14:paraId="565887C8" w14:textId="77777777" w:rsidTr="3464E48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46D0B55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A74B1" w:rsidRPr="00EA74B1" w14:paraId="350A02AE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D5DDD93" w14:textId="77777777" w:rsidR="00EA74B1" w:rsidRPr="00EA74B1" w:rsidRDefault="0036352A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Los proveedores son registrados y persistidos. </w:t>
            </w:r>
          </w:p>
        </w:tc>
      </w:tr>
      <w:tr w:rsidR="00EA74B1" w:rsidRPr="00EA74B1" w14:paraId="45071749" w14:textId="77777777" w:rsidTr="3464E487">
        <w:trPr>
          <w:jc w:val="center"/>
        </w:trPr>
        <w:tc>
          <w:tcPr>
            <w:tcW w:w="10301" w:type="dxa"/>
            <w:gridSpan w:val="2"/>
          </w:tcPr>
          <w:p w14:paraId="5C15A27A" w14:textId="77777777" w:rsidR="00EA74B1" w:rsidRPr="00EA74B1" w:rsidRDefault="00EA74B1" w:rsidP="00132B5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487943" w:rsidRPr="00EA74B1" w14:paraId="0FA38A7D" w14:textId="77777777" w:rsidTr="3464E48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C1513C0" w14:textId="77777777" w:rsidR="00487943" w:rsidRPr="00EA74B1" w:rsidRDefault="00487943" w:rsidP="0009577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EA74B1" w:rsidRPr="00EA74B1" w14:paraId="1B8D36C0" w14:textId="77777777" w:rsidTr="3464E487">
        <w:trPr>
          <w:jc w:val="center"/>
        </w:trPr>
        <w:tc>
          <w:tcPr>
            <w:tcW w:w="10301" w:type="dxa"/>
            <w:gridSpan w:val="2"/>
          </w:tcPr>
          <w:p w14:paraId="100499CE" w14:textId="619657B6" w:rsidR="00EA74B1" w:rsidRPr="00EA74B1" w:rsidRDefault="3464E487" w:rsidP="3464E48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3464E487">
              <w:rPr>
                <w:b w:val="0"/>
                <w:sz w:val="18"/>
                <w:szCs w:val="18"/>
              </w:rPr>
              <w:t>Privacidad, Persistencia, Concurrencia</w:t>
            </w:r>
          </w:p>
        </w:tc>
      </w:tr>
      <w:tr w:rsidR="002C4C02" w:rsidRPr="00EA74B1" w14:paraId="4F07B02A" w14:textId="77777777" w:rsidTr="3464E487">
        <w:trPr>
          <w:jc w:val="center"/>
        </w:trPr>
        <w:tc>
          <w:tcPr>
            <w:tcW w:w="10301" w:type="dxa"/>
            <w:gridSpan w:val="2"/>
          </w:tcPr>
          <w:p w14:paraId="137A1F19" w14:textId="77777777" w:rsidR="002C4C02" w:rsidRDefault="002C4C02" w:rsidP="002C4C0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13525" w:rsidRPr="00EA74B1" w14:paraId="50CFE506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4FE09EE" w14:textId="77777777" w:rsidR="00313525" w:rsidRDefault="00313525" w:rsidP="0031352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5291F0DE" w14:textId="77777777" w:rsidR="00EA74B1" w:rsidRDefault="00EA74B1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36352A" w:rsidRPr="00CB6304" w14:paraId="53D9384B" w14:textId="77777777" w:rsidTr="3464E48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3D25EBF" w14:textId="77777777" w:rsidR="0036352A" w:rsidRPr="00EA74B1" w:rsidRDefault="0036352A" w:rsidP="00F72A6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7889A704" w14:textId="6940D32E" w:rsidR="0036352A" w:rsidRPr="00EA74B1" w:rsidRDefault="3464E487" w:rsidP="3464E48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3464E487">
              <w:rPr>
                <w:b w:val="0"/>
                <w:sz w:val="18"/>
                <w:szCs w:val="18"/>
              </w:rPr>
              <w:t>RF2 -REGISTRAR PRODUCTOS</w:t>
            </w:r>
          </w:p>
        </w:tc>
      </w:tr>
      <w:tr w:rsidR="0036352A" w:rsidRPr="00EA74B1" w14:paraId="69E3F534" w14:textId="77777777" w:rsidTr="3464E48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F516831" w14:textId="77777777" w:rsidR="0036352A" w:rsidRPr="00EA74B1" w:rsidRDefault="0036352A" w:rsidP="00F72A6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116FC91" w14:textId="77777777" w:rsidR="0036352A" w:rsidRPr="00EA74B1" w:rsidRDefault="0036352A" w:rsidP="003635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Persistir lo productos</w:t>
            </w:r>
          </w:p>
        </w:tc>
      </w:tr>
      <w:tr w:rsidR="0036352A" w:rsidRPr="00EA74B1" w14:paraId="41747F2D" w14:textId="77777777" w:rsidTr="3464E48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942C460" w14:textId="77777777" w:rsidR="0036352A" w:rsidRPr="00EA74B1" w:rsidRDefault="0036352A" w:rsidP="00F72A6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36352A" w:rsidRPr="00EA74B1" w14:paraId="0016FC76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D3FB532" w14:textId="77777777" w:rsidR="0036352A" w:rsidRPr="00EA74B1" w:rsidRDefault="0036352A" w:rsidP="00F72A6A">
            <w:pPr>
              <w:pStyle w:val="TituloPrincipla"/>
              <w:tabs>
                <w:tab w:val="left" w:pos="1575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Nombre, marca, precio unitario, presentación, precio por unidad de medida, cantidad en la presentación, unidad de medida, especificación de empacado, código de barras</w:t>
            </w:r>
          </w:p>
        </w:tc>
      </w:tr>
      <w:tr w:rsidR="0036352A" w:rsidRPr="00EA74B1" w14:paraId="03605352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CDFDE50" w14:textId="77777777" w:rsidR="0036352A" w:rsidRDefault="0036352A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6352A" w:rsidRPr="00CB6304" w14:paraId="5B8A785B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1693106" w14:textId="77777777" w:rsidR="0036352A" w:rsidRDefault="0036352A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6352A" w:rsidRPr="00EA74B1" w14:paraId="071BAF7C" w14:textId="77777777" w:rsidTr="3464E48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A382621" w14:textId="77777777" w:rsidR="0036352A" w:rsidRPr="00EA74B1" w:rsidRDefault="0036352A" w:rsidP="00F72A6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36352A" w:rsidRPr="00EA74B1" w14:paraId="31BB62BB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C27E650" w14:textId="77777777" w:rsidR="0036352A" w:rsidRPr="00EA74B1" w:rsidRDefault="0036352A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Los productos son registrados y persistidos.  </w:t>
            </w:r>
          </w:p>
        </w:tc>
      </w:tr>
      <w:tr w:rsidR="0036352A" w:rsidRPr="00EA74B1" w14:paraId="08D4526B" w14:textId="77777777" w:rsidTr="3464E487">
        <w:trPr>
          <w:jc w:val="center"/>
        </w:trPr>
        <w:tc>
          <w:tcPr>
            <w:tcW w:w="10301" w:type="dxa"/>
            <w:gridSpan w:val="2"/>
          </w:tcPr>
          <w:p w14:paraId="7CC76756" w14:textId="77777777" w:rsidR="0036352A" w:rsidRPr="00EA74B1" w:rsidRDefault="0036352A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6352A" w:rsidRPr="00EA74B1" w14:paraId="18123A97" w14:textId="77777777" w:rsidTr="3464E48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46A963B" w14:textId="77777777" w:rsidR="0036352A" w:rsidRPr="00EA74B1" w:rsidRDefault="0036352A" w:rsidP="00F72A6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36352A" w:rsidRPr="00EA74B1" w14:paraId="57C4CE53" w14:textId="77777777" w:rsidTr="3464E487">
        <w:trPr>
          <w:jc w:val="center"/>
        </w:trPr>
        <w:tc>
          <w:tcPr>
            <w:tcW w:w="10301" w:type="dxa"/>
            <w:gridSpan w:val="2"/>
          </w:tcPr>
          <w:p w14:paraId="0E5E6E94" w14:textId="77777777" w:rsidR="0036352A" w:rsidRPr="00EA74B1" w:rsidRDefault="0036352A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</w:t>
            </w:r>
          </w:p>
        </w:tc>
      </w:tr>
      <w:tr w:rsidR="0036352A" w:rsidRPr="00EA74B1" w14:paraId="1CD11991" w14:textId="77777777" w:rsidTr="3464E487">
        <w:trPr>
          <w:jc w:val="center"/>
        </w:trPr>
        <w:tc>
          <w:tcPr>
            <w:tcW w:w="10301" w:type="dxa"/>
            <w:gridSpan w:val="2"/>
          </w:tcPr>
          <w:p w14:paraId="342C2696" w14:textId="77777777" w:rsidR="0036352A" w:rsidRDefault="0036352A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6352A" w:rsidRPr="00EA74B1" w14:paraId="3C9DDD68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CCE97AF" w14:textId="77777777" w:rsidR="0036352A" w:rsidRDefault="0036352A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6352A" w:rsidRPr="00CB6304" w14:paraId="743895A4" w14:textId="77777777" w:rsidTr="3464E48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F43A78A" w14:textId="77777777" w:rsidR="0036352A" w:rsidRPr="00EA74B1" w:rsidRDefault="0036352A" w:rsidP="00F72A6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17F1AEC" w14:textId="192001B1" w:rsidR="0036352A" w:rsidRPr="00EA74B1" w:rsidRDefault="3464E487" w:rsidP="3464E48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3464E487">
              <w:rPr>
                <w:b w:val="0"/>
                <w:sz w:val="18"/>
                <w:szCs w:val="18"/>
              </w:rPr>
              <w:t>RF3 -REGISTRAR CLIENTES</w:t>
            </w:r>
          </w:p>
        </w:tc>
      </w:tr>
      <w:tr w:rsidR="0036352A" w:rsidRPr="00EA74B1" w14:paraId="1AA10D8A" w14:textId="77777777" w:rsidTr="3464E48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9D1A07A" w14:textId="77777777" w:rsidR="0036352A" w:rsidRPr="00EA74B1" w:rsidRDefault="0036352A" w:rsidP="00F72A6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A063160" w14:textId="77777777" w:rsidR="0036352A" w:rsidRPr="00EA74B1" w:rsidRDefault="0036352A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Persistir los clientes</w:t>
            </w:r>
          </w:p>
        </w:tc>
      </w:tr>
      <w:tr w:rsidR="0036352A" w:rsidRPr="00EA74B1" w14:paraId="6D0160FB" w14:textId="77777777" w:rsidTr="3464E48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F911C8F" w14:textId="77777777" w:rsidR="0036352A" w:rsidRPr="00EA74B1" w:rsidRDefault="0036352A" w:rsidP="00F72A6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36352A" w:rsidRPr="00EA74B1" w14:paraId="3520C5FF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8F25E83" w14:textId="7DCA50BE" w:rsidR="0036352A" w:rsidRPr="00EA74B1" w:rsidRDefault="3464E487" w:rsidP="3464E487">
            <w:pPr>
              <w:pStyle w:val="TituloPrincipla"/>
              <w:tabs>
                <w:tab w:val="left" w:pos="1575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 w:rsidRPr="3464E487">
              <w:rPr>
                <w:b w:val="0"/>
                <w:sz w:val="18"/>
                <w:szCs w:val="18"/>
              </w:rPr>
              <w:t>Número de identificación (NIT o cédula), nombre, correo electrónico, dirección (sólo para empresas)</w:t>
            </w:r>
          </w:p>
        </w:tc>
      </w:tr>
      <w:tr w:rsidR="0036352A" w:rsidRPr="00EA74B1" w14:paraId="70ED5CE2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5588B86" w14:textId="77777777" w:rsidR="0036352A" w:rsidRDefault="0036352A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6352A" w:rsidRPr="00CB6304" w14:paraId="7845E792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D1135B2" w14:textId="77777777" w:rsidR="0036352A" w:rsidRDefault="0036352A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6352A" w:rsidRPr="00EA74B1" w14:paraId="04E07784" w14:textId="77777777" w:rsidTr="3464E48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CD1BA2F" w14:textId="77777777" w:rsidR="0036352A" w:rsidRPr="00EA74B1" w:rsidRDefault="0036352A" w:rsidP="00F72A6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36352A" w:rsidRPr="00EA74B1" w14:paraId="1EA5FBBA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255BFA5" w14:textId="77777777" w:rsidR="0036352A" w:rsidRPr="00EA74B1" w:rsidRDefault="0036352A" w:rsidP="003635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Los clientes son registrados y persistidos.  </w:t>
            </w:r>
          </w:p>
        </w:tc>
      </w:tr>
      <w:tr w:rsidR="0036352A" w:rsidRPr="00EA74B1" w14:paraId="62B444B0" w14:textId="77777777" w:rsidTr="3464E487">
        <w:trPr>
          <w:jc w:val="center"/>
        </w:trPr>
        <w:tc>
          <w:tcPr>
            <w:tcW w:w="10301" w:type="dxa"/>
            <w:gridSpan w:val="2"/>
          </w:tcPr>
          <w:p w14:paraId="60B6DFCA" w14:textId="77777777" w:rsidR="0036352A" w:rsidRPr="00EA74B1" w:rsidRDefault="0036352A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6352A" w:rsidRPr="00EA74B1" w14:paraId="1E94C656" w14:textId="77777777" w:rsidTr="3464E48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8BBFAE4" w14:textId="77777777" w:rsidR="0036352A" w:rsidRPr="00EA74B1" w:rsidRDefault="0036352A" w:rsidP="00F72A6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36352A" w:rsidRPr="00EA74B1" w14:paraId="53CC2BF8" w14:textId="77777777" w:rsidTr="3464E487">
        <w:trPr>
          <w:jc w:val="center"/>
        </w:trPr>
        <w:tc>
          <w:tcPr>
            <w:tcW w:w="10301" w:type="dxa"/>
            <w:gridSpan w:val="2"/>
          </w:tcPr>
          <w:p w14:paraId="4C898BFC" w14:textId="77777777" w:rsidR="0036352A" w:rsidRPr="00EA74B1" w:rsidRDefault="0036352A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</w:t>
            </w:r>
          </w:p>
        </w:tc>
      </w:tr>
      <w:tr w:rsidR="0036352A" w:rsidRPr="00EA74B1" w14:paraId="081EF6DE" w14:textId="77777777" w:rsidTr="3464E487">
        <w:trPr>
          <w:jc w:val="center"/>
        </w:trPr>
        <w:tc>
          <w:tcPr>
            <w:tcW w:w="10301" w:type="dxa"/>
            <w:gridSpan w:val="2"/>
          </w:tcPr>
          <w:p w14:paraId="5ABFB8BC" w14:textId="77777777" w:rsidR="0036352A" w:rsidRDefault="0036352A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6352A" w:rsidRPr="00EA74B1" w14:paraId="11F24D47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6F14BB6" w14:textId="77777777" w:rsidR="0036352A" w:rsidRDefault="0036352A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178B4D33" w14:textId="77777777" w:rsidR="0036352A" w:rsidRDefault="0036352A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36352A" w:rsidRPr="00CB6304" w14:paraId="0041DCA3" w14:textId="77777777" w:rsidTr="3464E48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61D5E0A" w14:textId="77777777" w:rsidR="0036352A" w:rsidRPr="00EA74B1" w:rsidRDefault="0036352A" w:rsidP="00F72A6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FAD8E88" w14:textId="16CFD442" w:rsidR="0036352A" w:rsidRPr="00EA74B1" w:rsidRDefault="3464E487" w:rsidP="3464E48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3464E487">
              <w:rPr>
                <w:b w:val="0"/>
                <w:sz w:val="18"/>
                <w:szCs w:val="18"/>
              </w:rPr>
              <w:t>RF4 – REGISTRAR UNA SUCURSAL</w:t>
            </w:r>
          </w:p>
        </w:tc>
      </w:tr>
      <w:tr w:rsidR="0036352A" w:rsidRPr="00EA74B1" w14:paraId="232C371D" w14:textId="77777777" w:rsidTr="3464E48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9BA1BE6" w14:textId="77777777" w:rsidR="0036352A" w:rsidRPr="00EA74B1" w:rsidRDefault="0036352A" w:rsidP="00F72A6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3CD39B8" w14:textId="77777777" w:rsidR="0036352A" w:rsidRPr="00EA74B1" w:rsidRDefault="0036352A" w:rsidP="00103DA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Persistir l</w:t>
            </w:r>
            <w:r w:rsidR="00103DA2">
              <w:rPr>
                <w:b w:val="0"/>
                <w:sz w:val="18"/>
                <w:szCs w:val="18"/>
              </w:rPr>
              <w:t>as sucursales</w:t>
            </w:r>
          </w:p>
        </w:tc>
      </w:tr>
      <w:tr w:rsidR="0036352A" w:rsidRPr="00EA74B1" w14:paraId="47975EE0" w14:textId="77777777" w:rsidTr="3464E48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24B2355" w14:textId="77777777" w:rsidR="0036352A" w:rsidRPr="00EA74B1" w:rsidRDefault="0036352A" w:rsidP="00F72A6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36352A" w:rsidRPr="00EA74B1" w14:paraId="7946234D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51F9FE7" w14:textId="77777777" w:rsidR="0036352A" w:rsidRPr="00EA74B1" w:rsidRDefault="00103DA2" w:rsidP="00F72A6A">
            <w:pPr>
              <w:pStyle w:val="TituloPrincipla"/>
              <w:tabs>
                <w:tab w:val="left" w:pos="1575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Nombre de la sucursal, dirección, nombre. </w:t>
            </w:r>
          </w:p>
        </w:tc>
      </w:tr>
      <w:tr w:rsidR="0036352A" w:rsidRPr="00EA74B1" w14:paraId="3400717E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2C53EA1" w14:textId="77777777" w:rsidR="0036352A" w:rsidRDefault="0036352A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6352A" w:rsidRPr="00CB6304" w14:paraId="212D6C7A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00EC1CC" w14:textId="77777777" w:rsidR="0036352A" w:rsidRDefault="0036352A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6352A" w:rsidRPr="00EA74B1" w14:paraId="3C784C37" w14:textId="77777777" w:rsidTr="3464E48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6A75517" w14:textId="77777777" w:rsidR="0036352A" w:rsidRPr="00EA74B1" w:rsidRDefault="0036352A" w:rsidP="00F72A6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36352A" w:rsidRPr="00EA74B1" w14:paraId="11BB31DF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E10B34B" w14:textId="77777777" w:rsidR="0036352A" w:rsidRPr="00EA74B1" w:rsidRDefault="00103DA2" w:rsidP="00103DA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Las sucursales</w:t>
            </w:r>
            <w:r w:rsidR="0036352A">
              <w:rPr>
                <w:b w:val="0"/>
                <w:sz w:val="18"/>
                <w:szCs w:val="18"/>
              </w:rPr>
              <w:t xml:space="preserve"> son registrados y persistidos.  </w:t>
            </w:r>
          </w:p>
        </w:tc>
      </w:tr>
      <w:tr w:rsidR="0036352A" w:rsidRPr="00EA74B1" w14:paraId="7FFF7D26" w14:textId="77777777" w:rsidTr="3464E487">
        <w:trPr>
          <w:jc w:val="center"/>
        </w:trPr>
        <w:tc>
          <w:tcPr>
            <w:tcW w:w="10301" w:type="dxa"/>
            <w:gridSpan w:val="2"/>
          </w:tcPr>
          <w:p w14:paraId="5574E199" w14:textId="77777777" w:rsidR="0036352A" w:rsidRPr="00EA74B1" w:rsidRDefault="0036352A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6352A" w:rsidRPr="00EA74B1" w14:paraId="1A1D225B" w14:textId="77777777" w:rsidTr="3464E48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7712174" w14:textId="77777777" w:rsidR="0036352A" w:rsidRPr="00EA74B1" w:rsidRDefault="0036352A" w:rsidP="00F72A6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36352A" w:rsidRPr="00EA74B1" w14:paraId="3D0BADF8" w14:textId="77777777" w:rsidTr="3464E487">
        <w:trPr>
          <w:jc w:val="center"/>
        </w:trPr>
        <w:tc>
          <w:tcPr>
            <w:tcW w:w="10301" w:type="dxa"/>
            <w:gridSpan w:val="2"/>
          </w:tcPr>
          <w:p w14:paraId="6ABBADE9" w14:textId="77777777" w:rsidR="0036352A" w:rsidRPr="00EA74B1" w:rsidRDefault="0036352A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</w:t>
            </w:r>
          </w:p>
        </w:tc>
      </w:tr>
      <w:tr w:rsidR="0036352A" w:rsidRPr="00EA74B1" w14:paraId="073EBF2F" w14:textId="77777777" w:rsidTr="3464E487">
        <w:trPr>
          <w:jc w:val="center"/>
        </w:trPr>
        <w:tc>
          <w:tcPr>
            <w:tcW w:w="10301" w:type="dxa"/>
            <w:gridSpan w:val="2"/>
          </w:tcPr>
          <w:p w14:paraId="041DD345" w14:textId="77777777" w:rsidR="0036352A" w:rsidRDefault="0036352A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6352A" w:rsidRPr="00EA74B1" w14:paraId="62E5DA1C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D391BA2" w14:textId="77777777" w:rsidR="0036352A" w:rsidRDefault="0036352A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26ED5038" w14:textId="77777777" w:rsidR="0036352A" w:rsidRDefault="0036352A" w:rsidP="00EA74B1">
      <w:pPr>
        <w:pStyle w:val="TituloPrincipla"/>
        <w:jc w:val="left"/>
        <w:rPr>
          <w:sz w:val="32"/>
          <w:szCs w:val="32"/>
        </w:rPr>
      </w:pPr>
    </w:p>
    <w:p w14:paraId="792B4B55" w14:textId="77777777" w:rsidR="00103DA2" w:rsidRDefault="00103DA2" w:rsidP="00EA74B1">
      <w:pPr>
        <w:pStyle w:val="TituloPrincipla"/>
        <w:jc w:val="left"/>
        <w:rPr>
          <w:sz w:val="32"/>
          <w:szCs w:val="32"/>
        </w:rPr>
      </w:pPr>
    </w:p>
    <w:p w14:paraId="0CF5F7AA" w14:textId="77777777" w:rsidR="00103DA2" w:rsidRDefault="00103DA2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03DA2" w:rsidRPr="00CB6304" w14:paraId="42A4140C" w14:textId="77777777" w:rsidTr="3464E48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32AEAEE" w14:textId="77777777" w:rsidR="00103DA2" w:rsidRPr="00EA74B1" w:rsidRDefault="00103DA2" w:rsidP="00F72A6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08392D0" w14:textId="1CC38124" w:rsidR="00103DA2" w:rsidRPr="00EA74B1" w:rsidRDefault="3464E487" w:rsidP="3464E48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3464E487">
              <w:rPr>
                <w:b w:val="0"/>
                <w:sz w:val="18"/>
                <w:szCs w:val="18"/>
              </w:rPr>
              <w:t>RF5 – REGISTRAR UNA BODEGA A UNA SUCURSAL</w:t>
            </w:r>
          </w:p>
        </w:tc>
      </w:tr>
      <w:tr w:rsidR="00103DA2" w:rsidRPr="00EA74B1" w14:paraId="21CA6D30" w14:textId="77777777" w:rsidTr="3464E48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BA1EC13" w14:textId="77777777" w:rsidR="00103DA2" w:rsidRPr="00EA74B1" w:rsidRDefault="00103DA2" w:rsidP="00F72A6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DEA54F6" w14:textId="77777777" w:rsidR="00103DA2" w:rsidRPr="00EA74B1" w:rsidRDefault="00103DA2" w:rsidP="00103DA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Registrar una nueva bodega a una sucursal.</w:t>
            </w:r>
          </w:p>
        </w:tc>
      </w:tr>
      <w:tr w:rsidR="00103DA2" w:rsidRPr="00EA74B1" w14:paraId="3259CF4D" w14:textId="77777777" w:rsidTr="3464E48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DCB7BD0" w14:textId="77777777" w:rsidR="00103DA2" w:rsidRPr="00EA74B1" w:rsidRDefault="00103DA2" w:rsidP="00F72A6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03DA2" w:rsidRPr="00EA74B1" w14:paraId="59107B3C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A7296D0" w14:textId="77777777" w:rsidR="00103DA2" w:rsidRPr="00EA74B1" w:rsidRDefault="00103DA2" w:rsidP="00F72A6A">
            <w:pPr>
              <w:pStyle w:val="TituloPrincipla"/>
              <w:tabs>
                <w:tab w:val="left" w:pos="1575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Nombre de la sucursal y </w:t>
            </w:r>
            <w:proofErr w:type="spellStart"/>
            <w:r>
              <w:rPr>
                <w:b w:val="0"/>
                <w:sz w:val="18"/>
                <w:szCs w:val="18"/>
              </w:rPr>
              <w:t>Tpo</w:t>
            </w:r>
            <w:proofErr w:type="spellEnd"/>
            <w:r>
              <w:rPr>
                <w:b w:val="0"/>
                <w:sz w:val="18"/>
                <w:szCs w:val="18"/>
              </w:rPr>
              <w:t xml:space="preserve"> de producto, volumen, peso de la bodega.  </w:t>
            </w:r>
          </w:p>
        </w:tc>
      </w:tr>
      <w:tr w:rsidR="00103DA2" w:rsidRPr="00EA74B1" w14:paraId="0DACADAB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854862F" w14:textId="77777777" w:rsidR="00103DA2" w:rsidRDefault="00103DA2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03DA2" w:rsidRPr="00CB6304" w14:paraId="71925390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48F1E83" w14:textId="77777777" w:rsidR="00103DA2" w:rsidRDefault="00103DA2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03DA2" w:rsidRPr="00EA74B1" w14:paraId="39E0BC8B" w14:textId="77777777" w:rsidTr="3464E48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59CC290" w14:textId="77777777" w:rsidR="00103DA2" w:rsidRPr="00EA74B1" w:rsidRDefault="00103DA2" w:rsidP="00F72A6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03DA2" w:rsidRPr="00EA74B1" w14:paraId="16D3E222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DADFD1B" w14:textId="77777777" w:rsidR="00103DA2" w:rsidRPr="00EA74B1" w:rsidRDefault="00103DA2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La bodega es registrada a la sucursal por parámetro. </w:t>
            </w:r>
          </w:p>
        </w:tc>
      </w:tr>
      <w:tr w:rsidR="00103DA2" w:rsidRPr="00EA74B1" w14:paraId="0D12C6A8" w14:textId="77777777" w:rsidTr="3464E487">
        <w:trPr>
          <w:jc w:val="center"/>
        </w:trPr>
        <w:tc>
          <w:tcPr>
            <w:tcW w:w="10301" w:type="dxa"/>
            <w:gridSpan w:val="2"/>
          </w:tcPr>
          <w:p w14:paraId="5996E66D" w14:textId="77777777" w:rsidR="00103DA2" w:rsidRPr="00EA74B1" w:rsidRDefault="00103DA2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03DA2" w:rsidRPr="00EA74B1" w14:paraId="71CBDA5C" w14:textId="77777777" w:rsidTr="3464E48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45BD374" w14:textId="77777777" w:rsidR="00103DA2" w:rsidRPr="00EA74B1" w:rsidRDefault="00103DA2" w:rsidP="00F72A6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103DA2" w:rsidRPr="00EA74B1" w14:paraId="6C208198" w14:textId="77777777" w:rsidTr="3464E487">
        <w:trPr>
          <w:jc w:val="center"/>
        </w:trPr>
        <w:tc>
          <w:tcPr>
            <w:tcW w:w="10301" w:type="dxa"/>
            <w:gridSpan w:val="2"/>
          </w:tcPr>
          <w:p w14:paraId="3484F7BB" w14:textId="77777777" w:rsidR="00103DA2" w:rsidRPr="00EA74B1" w:rsidRDefault="00103DA2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</w:t>
            </w:r>
          </w:p>
        </w:tc>
      </w:tr>
      <w:tr w:rsidR="00103DA2" w:rsidRPr="00EA74B1" w14:paraId="69014538" w14:textId="77777777" w:rsidTr="3464E487">
        <w:trPr>
          <w:jc w:val="center"/>
        </w:trPr>
        <w:tc>
          <w:tcPr>
            <w:tcW w:w="10301" w:type="dxa"/>
            <w:gridSpan w:val="2"/>
          </w:tcPr>
          <w:p w14:paraId="36189B0E" w14:textId="77777777" w:rsidR="00103DA2" w:rsidRDefault="00103DA2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03DA2" w:rsidRPr="00EA74B1" w14:paraId="7A6A7C24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0C96D14" w14:textId="77777777" w:rsidR="00103DA2" w:rsidRDefault="00103DA2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62297639" w14:textId="77777777" w:rsidR="00103DA2" w:rsidRDefault="00103DA2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03DA2" w:rsidRPr="00CB6304" w14:paraId="27C7C948" w14:textId="77777777" w:rsidTr="3464E48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BA9605D" w14:textId="77777777" w:rsidR="00103DA2" w:rsidRPr="00EA74B1" w:rsidRDefault="00103DA2" w:rsidP="00F72A6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5BE2D30F" w14:textId="097B7886" w:rsidR="00103DA2" w:rsidRPr="00EA74B1" w:rsidRDefault="3464E487" w:rsidP="3464E48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3464E487">
              <w:rPr>
                <w:b w:val="0"/>
                <w:sz w:val="18"/>
                <w:szCs w:val="18"/>
              </w:rPr>
              <w:t>RF6 – REGISTRAR UN ESTANTE A UNA SUCURSAL</w:t>
            </w:r>
          </w:p>
        </w:tc>
      </w:tr>
      <w:tr w:rsidR="00103DA2" w:rsidRPr="00EA74B1" w14:paraId="2C116561" w14:textId="77777777" w:rsidTr="3464E48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6819909" w14:textId="77777777" w:rsidR="00103DA2" w:rsidRPr="00EA74B1" w:rsidRDefault="00103DA2" w:rsidP="00F72A6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24D8CBDB" w14:textId="77777777" w:rsidR="00103DA2" w:rsidRPr="00EA74B1" w:rsidRDefault="00103DA2" w:rsidP="00103DA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Registrar un nuevo estante a una sucursal.</w:t>
            </w:r>
          </w:p>
        </w:tc>
      </w:tr>
      <w:tr w:rsidR="00103DA2" w:rsidRPr="00EA74B1" w14:paraId="4EBAAE49" w14:textId="77777777" w:rsidTr="3464E48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26B0564" w14:textId="77777777" w:rsidR="00103DA2" w:rsidRPr="00EA74B1" w:rsidRDefault="00103DA2" w:rsidP="00F72A6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03DA2" w:rsidRPr="00EA74B1" w14:paraId="7002D83F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ABD0201" w14:textId="22B11107" w:rsidR="00103DA2" w:rsidRPr="00EA74B1" w:rsidRDefault="3464E487" w:rsidP="3464E487">
            <w:pPr>
              <w:pStyle w:val="TituloPrincipla"/>
              <w:tabs>
                <w:tab w:val="left" w:pos="1575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 w:rsidRPr="3464E487">
              <w:rPr>
                <w:b w:val="0"/>
                <w:sz w:val="18"/>
                <w:szCs w:val="18"/>
              </w:rPr>
              <w:t xml:space="preserve">Nombre de la sucursal y Tipo de producto, volumen, peso del estante.  </w:t>
            </w:r>
          </w:p>
        </w:tc>
      </w:tr>
      <w:tr w:rsidR="00103DA2" w:rsidRPr="00EA74B1" w14:paraId="788901EE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82EDAB4" w14:textId="77777777" w:rsidR="00103DA2" w:rsidRDefault="00103DA2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03DA2" w:rsidRPr="00CB6304" w14:paraId="3C310429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B1BFFCC" w14:textId="77777777" w:rsidR="00103DA2" w:rsidRDefault="00103DA2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03DA2" w:rsidRPr="00EA74B1" w14:paraId="2F14206A" w14:textId="77777777" w:rsidTr="3464E48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F796493" w14:textId="77777777" w:rsidR="00103DA2" w:rsidRPr="00EA74B1" w:rsidRDefault="00103DA2" w:rsidP="00F72A6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03DA2" w:rsidRPr="00EA74B1" w14:paraId="66CC22F2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22C4126" w14:textId="77777777" w:rsidR="00103DA2" w:rsidRPr="00EA74B1" w:rsidRDefault="00103DA2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El estante es registrado a la sucursal por parámetro. </w:t>
            </w:r>
          </w:p>
        </w:tc>
      </w:tr>
      <w:tr w:rsidR="00103DA2" w:rsidRPr="00EA74B1" w14:paraId="1555D7BD" w14:textId="77777777" w:rsidTr="3464E487">
        <w:trPr>
          <w:jc w:val="center"/>
        </w:trPr>
        <w:tc>
          <w:tcPr>
            <w:tcW w:w="10301" w:type="dxa"/>
            <w:gridSpan w:val="2"/>
          </w:tcPr>
          <w:p w14:paraId="40659D71" w14:textId="77777777" w:rsidR="00103DA2" w:rsidRPr="00EA74B1" w:rsidRDefault="00103DA2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03DA2" w:rsidRPr="00EA74B1" w14:paraId="18BBF05D" w14:textId="77777777" w:rsidTr="3464E48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9421F6A" w14:textId="77777777" w:rsidR="00103DA2" w:rsidRPr="00EA74B1" w:rsidRDefault="00103DA2" w:rsidP="00F72A6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103DA2" w:rsidRPr="00EA74B1" w14:paraId="2659049F" w14:textId="77777777" w:rsidTr="3464E487">
        <w:trPr>
          <w:jc w:val="center"/>
        </w:trPr>
        <w:tc>
          <w:tcPr>
            <w:tcW w:w="10301" w:type="dxa"/>
            <w:gridSpan w:val="2"/>
          </w:tcPr>
          <w:p w14:paraId="7D00E4DE" w14:textId="77777777" w:rsidR="00103DA2" w:rsidRPr="00EA74B1" w:rsidRDefault="00103DA2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</w:t>
            </w:r>
          </w:p>
        </w:tc>
      </w:tr>
      <w:tr w:rsidR="00103DA2" w:rsidRPr="00EA74B1" w14:paraId="3787336E" w14:textId="77777777" w:rsidTr="3464E487">
        <w:trPr>
          <w:jc w:val="center"/>
        </w:trPr>
        <w:tc>
          <w:tcPr>
            <w:tcW w:w="10301" w:type="dxa"/>
            <w:gridSpan w:val="2"/>
          </w:tcPr>
          <w:p w14:paraId="401317DC" w14:textId="77777777" w:rsidR="00103DA2" w:rsidRDefault="00103DA2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03DA2" w:rsidRPr="00EA74B1" w14:paraId="45FA7940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8CCDB00" w14:textId="77777777" w:rsidR="00103DA2" w:rsidRDefault="00103DA2" w:rsidP="00F72A6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350A5575" w14:textId="69E44347" w:rsidR="00103DA2" w:rsidRDefault="00103DA2" w:rsidP="00EA74B1">
      <w:pPr>
        <w:pStyle w:val="TituloPrincipla"/>
        <w:jc w:val="left"/>
        <w:rPr>
          <w:sz w:val="32"/>
          <w:szCs w:val="32"/>
        </w:rPr>
      </w:pPr>
    </w:p>
    <w:p w14:paraId="74F5E470" w14:textId="341A1F12" w:rsidR="00D96C2D" w:rsidRDefault="00D96C2D" w:rsidP="00EA74B1">
      <w:pPr>
        <w:pStyle w:val="TituloPrincipla"/>
        <w:jc w:val="left"/>
        <w:rPr>
          <w:sz w:val="32"/>
          <w:szCs w:val="32"/>
        </w:rPr>
      </w:pPr>
    </w:p>
    <w:p w14:paraId="6926BF31" w14:textId="33C9C59F" w:rsidR="00D96C2D" w:rsidRDefault="00D96C2D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D96C2D" w:rsidRPr="00CB6304" w14:paraId="4304E3DD" w14:textId="77777777" w:rsidTr="3464E48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B75D3E4" w14:textId="77777777" w:rsidR="00D96C2D" w:rsidRPr="00EA74B1" w:rsidRDefault="00D96C2D" w:rsidP="009E0F3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224EC5BF" w14:textId="0BA7249F" w:rsidR="00D96C2D" w:rsidRPr="00EA74B1" w:rsidRDefault="3464E487" w:rsidP="3464E48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3464E487">
              <w:rPr>
                <w:b w:val="0"/>
                <w:sz w:val="18"/>
                <w:szCs w:val="18"/>
              </w:rPr>
              <w:t>RF7 - REGISTRAR UNA PROMOCIÓN</w:t>
            </w:r>
          </w:p>
        </w:tc>
      </w:tr>
      <w:tr w:rsidR="00D96C2D" w:rsidRPr="00EA74B1" w14:paraId="227156EB" w14:textId="77777777" w:rsidTr="3464E48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DA666F5" w14:textId="77777777" w:rsidR="00D96C2D" w:rsidRPr="00EA74B1" w:rsidRDefault="00D96C2D" w:rsidP="009E0F3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3C89E64" w14:textId="113448FD" w:rsidR="00D96C2D" w:rsidRPr="00EA74B1" w:rsidRDefault="00D96C2D" w:rsidP="00D96C2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Registrar una nueva promoción. </w:t>
            </w:r>
          </w:p>
        </w:tc>
      </w:tr>
      <w:tr w:rsidR="00D96C2D" w:rsidRPr="00EA74B1" w14:paraId="7D6F3499" w14:textId="77777777" w:rsidTr="3464E48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120411F" w14:textId="77777777" w:rsidR="00D96C2D" w:rsidRPr="00EA74B1" w:rsidRDefault="00D96C2D" w:rsidP="009E0F3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D96C2D" w:rsidRPr="00EA74B1" w14:paraId="2F2DD15A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E41D8FB" w14:textId="4E842FC6" w:rsidR="00D96C2D" w:rsidRPr="00EA74B1" w:rsidRDefault="00D96C2D" w:rsidP="0042752C">
            <w:pPr>
              <w:pStyle w:val="TituloPrincipla"/>
              <w:tabs>
                <w:tab w:val="left" w:pos="1575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 </w:t>
            </w:r>
            <w:r w:rsidR="003E7A30" w:rsidRPr="003E7A30">
              <w:rPr>
                <w:b w:val="0"/>
                <w:sz w:val="18"/>
                <w:szCs w:val="18"/>
              </w:rPr>
              <w:t>FEHCAINICIO</w:t>
            </w:r>
            <w:r w:rsidR="003E7A30">
              <w:rPr>
                <w:b w:val="0"/>
                <w:sz w:val="18"/>
                <w:szCs w:val="18"/>
              </w:rPr>
              <w:t>,</w:t>
            </w:r>
            <w:r w:rsidR="003E7A30" w:rsidRPr="003E7A30">
              <w:rPr>
                <w:b w:val="0"/>
                <w:sz w:val="18"/>
                <w:szCs w:val="18"/>
              </w:rPr>
              <w:t xml:space="preserve">    FECHADETERMINACION ,  DESCRIPCION</w:t>
            </w:r>
            <w:r w:rsidR="0042752C">
              <w:rPr>
                <w:b w:val="0"/>
                <w:sz w:val="18"/>
                <w:szCs w:val="18"/>
              </w:rPr>
              <w:t>,</w:t>
            </w:r>
            <w:r w:rsidR="003E7A30" w:rsidRPr="003E7A30">
              <w:rPr>
                <w:b w:val="0"/>
                <w:sz w:val="18"/>
                <w:szCs w:val="18"/>
              </w:rPr>
              <w:t xml:space="preserve">     UNIDADESDISPONIBLES </w:t>
            </w:r>
          </w:p>
        </w:tc>
      </w:tr>
      <w:tr w:rsidR="00D96C2D" w:rsidRPr="00EA74B1" w14:paraId="28EAD9E2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BC53E11" w14:textId="77777777" w:rsidR="00D96C2D" w:rsidRDefault="00D96C2D" w:rsidP="009E0F3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D96C2D" w:rsidRPr="00CB6304" w14:paraId="52F2B679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4B5866C" w14:textId="77777777" w:rsidR="00D96C2D" w:rsidRDefault="00D96C2D" w:rsidP="009E0F3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D96C2D" w:rsidRPr="00EA74B1" w14:paraId="2B8902AB" w14:textId="77777777" w:rsidTr="3464E48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44F269C" w14:textId="77777777" w:rsidR="00D96C2D" w:rsidRPr="00EA74B1" w:rsidRDefault="00D96C2D" w:rsidP="009E0F3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96C2D" w:rsidRPr="00EA74B1" w14:paraId="7EFDAF41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2382559" w14:textId="2C6AFDEC" w:rsidR="00D96C2D" w:rsidRPr="00EA74B1" w:rsidRDefault="00D96C2D" w:rsidP="009E0F3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La promoción es registrada y persistida. </w:t>
            </w:r>
          </w:p>
        </w:tc>
      </w:tr>
      <w:tr w:rsidR="00D96C2D" w:rsidRPr="00EA74B1" w14:paraId="627F5803" w14:textId="77777777" w:rsidTr="3464E487">
        <w:trPr>
          <w:jc w:val="center"/>
        </w:trPr>
        <w:tc>
          <w:tcPr>
            <w:tcW w:w="10301" w:type="dxa"/>
            <w:gridSpan w:val="2"/>
          </w:tcPr>
          <w:p w14:paraId="65394E57" w14:textId="77777777" w:rsidR="00D96C2D" w:rsidRPr="00EA74B1" w:rsidRDefault="00D96C2D" w:rsidP="009E0F3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D96C2D" w:rsidRPr="00EA74B1" w14:paraId="6F6894C5" w14:textId="77777777" w:rsidTr="3464E48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A606752" w14:textId="77777777" w:rsidR="00D96C2D" w:rsidRPr="00EA74B1" w:rsidRDefault="00D96C2D" w:rsidP="009E0F3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D96C2D" w:rsidRPr="00EA74B1" w14:paraId="61E65151" w14:textId="77777777" w:rsidTr="3464E487">
        <w:trPr>
          <w:jc w:val="center"/>
        </w:trPr>
        <w:tc>
          <w:tcPr>
            <w:tcW w:w="10301" w:type="dxa"/>
            <w:gridSpan w:val="2"/>
          </w:tcPr>
          <w:p w14:paraId="1A203D8F" w14:textId="77777777" w:rsidR="00D96C2D" w:rsidRPr="00EA74B1" w:rsidRDefault="00D96C2D" w:rsidP="009E0F3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</w:t>
            </w:r>
          </w:p>
        </w:tc>
      </w:tr>
      <w:tr w:rsidR="00D96C2D" w:rsidRPr="00EA74B1" w14:paraId="02388367" w14:textId="77777777" w:rsidTr="3464E487">
        <w:trPr>
          <w:jc w:val="center"/>
        </w:trPr>
        <w:tc>
          <w:tcPr>
            <w:tcW w:w="10301" w:type="dxa"/>
            <w:gridSpan w:val="2"/>
          </w:tcPr>
          <w:p w14:paraId="5BCA7D5F" w14:textId="77777777" w:rsidR="00D96C2D" w:rsidRDefault="00D96C2D" w:rsidP="009E0F3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D96C2D" w:rsidRPr="00EA74B1" w14:paraId="533652A3" w14:textId="77777777" w:rsidTr="3464E48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D15AA62" w14:textId="77777777" w:rsidR="00D96C2D" w:rsidRDefault="00D96C2D" w:rsidP="009E0F3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5EAF23C6" w14:textId="168F138E" w:rsidR="00D96C2D" w:rsidRDefault="00D96C2D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D96C2D" w:rsidRPr="00CB6304" w14:paraId="3A92D4CA" w14:textId="77777777" w:rsidTr="009E0F3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2553D1D" w14:textId="77777777" w:rsidR="00D96C2D" w:rsidRPr="00EA74B1" w:rsidRDefault="00D96C2D" w:rsidP="009E0F3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4B168901" w14:textId="6DAA9FBF" w:rsidR="00D96C2D" w:rsidRPr="00EA74B1" w:rsidRDefault="00D96C2D" w:rsidP="009E0F3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Finalizar una promoción. </w:t>
            </w:r>
          </w:p>
        </w:tc>
      </w:tr>
      <w:tr w:rsidR="00D96C2D" w:rsidRPr="00EA74B1" w14:paraId="4CF8DFCA" w14:textId="77777777" w:rsidTr="009E0F3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DFA12AA" w14:textId="77777777" w:rsidR="00D96C2D" w:rsidRPr="00EA74B1" w:rsidRDefault="00D96C2D" w:rsidP="009E0F3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DAACFF5" w14:textId="3AD8C0D6" w:rsidR="00D96C2D" w:rsidRPr="00EA74B1" w:rsidRDefault="00D96C2D" w:rsidP="00D96C2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Finalizar una promoción existente. </w:t>
            </w:r>
          </w:p>
        </w:tc>
      </w:tr>
      <w:tr w:rsidR="00D96C2D" w:rsidRPr="00EA74B1" w14:paraId="707D12AF" w14:textId="77777777" w:rsidTr="009E0F3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2AE36E8" w14:textId="77777777" w:rsidR="00D96C2D" w:rsidRPr="00EA74B1" w:rsidRDefault="00D96C2D" w:rsidP="009E0F3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D96C2D" w:rsidRPr="00EA74B1" w14:paraId="5D91FDAE" w14:textId="77777777" w:rsidTr="009E0F3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942AA75" w14:textId="77777777" w:rsidR="00D96C2D" w:rsidRPr="00EA74B1" w:rsidRDefault="00D96C2D" w:rsidP="009E0F34">
            <w:pPr>
              <w:pStyle w:val="TituloPrincipla"/>
              <w:tabs>
                <w:tab w:val="left" w:pos="1575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 </w:t>
            </w:r>
          </w:p>
        </w:tc>
      </w:tr>
      <w:tr w:rsidR="00D96C2D" w:rsidRPr="00EA74B1" w14:paraId="42229E63" w14:textId="77777777" w:rsidTr="009E0F3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4BDD85F" w14:textId="77777777" w:rsidR="00D96C2D" w:rsidRDefault="00D96C2D" w:rsidP="009E0F3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D96C2D" w:rsidRPr="00CB6304" w14:paraId="6C114823" w14:textId="77777777" w:rsidTr="009E0F3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52308B1" w14:textId="77777777" w:rsidR="00D96C2D" w:rsidRDefault="00D96C2D" w:rsidP="009E0F3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D96C2D" w:rsidRPr="00EA74B1" w14:paraId="7884C549" w14:textId="77777777" w:rsidTr="009E0F3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E095EBF" w14:textId="77777777" w:rsidR="00D96C2D" w:rsidRPr="00EA74B1" w:rsidRDefault="00D96C2D" w:rsidP="009E0F3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96C2D" w:rsidRPr="00EA74B1" w14:paraId="218663D1" w14:textId="77777777" w:rsidTr="009E0F3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891841F" w14:textId="48DB9F46" w:rsidR="00D96C2D" w:rsidRPr="00EA74B1" w:rsidRDefault="00D96C2D" w:rsidP="00D96C2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 promoción existente es finalizada.</w:t>
            </w:r>
            <w:r w:rsidR="0030328B">
              <w:rPr>
                <w:b w:val="0"/>
                <w:sz w:val="18"/>
                <w:szCs w:val="18"/>
              </w:rPr>
              <w:t xml:space="preserve"> Bien porque se alcanza la fecha limite o se acaba las </w:t>
            </w:r>
            <w:r w:rsidR="0061340B">
              <w:rPr>
                <w:b w:val="0"/>
                <w:sz w:val="18"/>
                <w:szCs w:val="18"/>
              </w:rPr>
              <w:t>existencias de la promoción</w:t>
            </w:r>
          </w:p>
        </w:tc>
      </w:tr>
      <w:tr w:rsidR="00D96C2D" w:rsidRPr="00EA74B1" w14:paraId="6DA8BC97" w14:textId="77777777" w:rsidTr="009E0F34">
        <w:trPr>
          <w:jc w:val="center"/>
        </w:trPr>
        <w:tc>
          <w:tcPr>
            <w:tcW w:w="10301" w:type="dxa"/>
            <w:gridSpan w:val="2"/>
          </w:tcPr>
          <w:p w14:paraId="3BB01880" w14:textId="77777777" w:rsidR="00D96C2D" w:rsidRPr="00EA74B1" w:rsidRDefault="00D96C2D" w:rsidP="009E0F3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D96C2D" w:rsidRPr="00EA74B1" w14:paraId="2F7C1DA7" w14:textId="77777777" w:rsidTr="009E0F3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D57E1BD" w14:textId="77777777" w:rsidR="00D96C2D" w:rsidRPr="00EA74B1" w:rsidRDefault="00D96C2D" w:rsidP="009E0F3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D96C2D" w:rsidRPr="00EA74B1" w14:paraId="1F752626" w14:textId="77777777" w:rsidTr="009E0F34">
        <w:trPr>
          <w:jc w:val="center"/>
        </w:trPr>
        <w:tc>
          <w:tcPr>
            <w:tcW w:w="10301" w:type="dxa"/>
            <w:gridSpan w:val="2"/>
          </w:tcPr>
          <w:p w14:paraId="478A4B3C" w14:textId="4CCBE03C" w:rsidR="00D96C2D" w:rsidRPr="00EA74B1" w:rsidRDefault="00D96C2D" w:rsidP="009E0F3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Persistencia e integridad de los datos. </w:t>
            </w:r>
          </w:p>
        </w:tc>
      </w:tr>
      <w:tr w:rsidR="00D96C2D" w:rsidRPr="00EA74B1" w14:paraId="38064939" w14:textId="77777777" w:rsidTr="009E0F34">
        <w:trPr>
          <w:jc w:val="center"/>
        </w:trPr>
        <w:tc>
          <w:tcPr>
            <w:tcW w:w="10301" w:type="dxa"/>
            <w:gridSpan w:val="2"/>
          </w:tcPr>
          <w:p w14:paraId="6C45421D" w14:textId="77777777" w:rsidR="00D96C2D" w:rsidRDefault="00D96C2D" w:rsidP="009E0F3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D96C2D" w:rsidRPr="00EA74B1" w14:paraId="34F58428" w14:textId="77777777" w:rsidTr="009E0F3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433DEC1" w14:textId="77777777" w:rsidR="00D96C2D" w:rsidRDefault="00D96C2D" w:rsidP="009E0F3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09EDF2ED" w14:textId="6042BDAB" w:rsidR="00D96C2D" w:rsidRDefault="00D96C2D" w:rsidP="00EA74B1">
      <w:pPr>
        <w:pStyle w:val="TituloPrincipla"/>
        <w:jc w:val="left"/>
        <w:rPr>
          <w:sz w:val="32"/>
          <w:szCs w:val="32"/>
        </w:rPr>
      </w:pPr>
    </w:p>
    <w:p w14:paraId="7B7339CF" w14:textId="0B5B90B7" w:rsidR="00D96C2D" w:rsidRDefault="00D96C2D" w:rsidP="00EA74B1">
      <w:pPr>
        <w:pStyle w:val="TituloPrincipla"/>
        <w:jc w:val="left"/>
        <w:rPr>
          <w:sz w:val="32"/>
          <w:szCs w:val="32"/>
        </w:rPr>
      </w:pPr>
    </w:p>
    <w:p w14:paraId="52CB62EB" w14:textId="77557FAF" w:rsidR="00D96C2D" w:rsidRDefault="00D96C2D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D96C2D" w:rsidRPr="00CB6304" w14:paraId="726C363C" w14:textId="77777777" w:rsidTr="009E0F3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5DFDFBC" w14:textId="77777777" w:rsidR="00D96C2D" w:rsidRPr="00EA74B1" w:rsidRDefault="00D96C2D" w:rsidP="009E0F3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1896F61B" w14:textId="07864A71" w:rsidR="00D96C2D" w:rsidRPr="00EA74B1" w:rsidRDefault="00D96C2D" w:rsidP="009E0F3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Registrar un pedido de un producto a un proveedor para una sucursal </w:t>
            </w:r>
          </w:p>
        </w:tc>
      </w:tr>
      <w:tr w:rsidR="00D96C2D" w:rsidRPr="00EA74B1" w14:paraId="629D096B" w14:textId="77777777" w:rsidTr="009E0F3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C698020" w14:textId="77777777" w:rsidR="00D96C2D" w:rsidRPr="00EA74B1" w:rsidRDefault="00D96C2D" w:rsidP="009E0F3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6652DDB" w14:textId="67FA4BAD" w:rsidR="00D96C2D" w:rsidRPr="00EA74B1" w:rsidRDefault="00E46C13" w:rsidP="009E0F3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</w:t>
            </w:r>
            <w:r w:rsidR="004A224F">
              <w:rPr>
                <w:b w:val="0"/>
                <w:sz w:val="18"/>
                <w:szCs w:val="18"/>
              </w:rPr>
              <w:t>s</w:t>
            </w:r>
            <w:r>
              <w:rPr>
                <w:b w:val="0"/>
                <w:sz w:val="18"/>
                <w:szCs w:val="18"/>
              </w:rPr>
              <w:t>tra un</w:t>
            </w:r>
            <w:r w:rsidR="004A224F">
              <w:rPr>
                <w:b w:val="0"/>
                <w:sz w:val="18"/>
                <w:szCs w:val="18"/>
              </w:rPr>
              <w:t xml:space="preserve"> pedido de un producto</w:t>
            </w:r>
            <w:r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D96C2D" w:rsidRPr="00EA74B1" w14:paraId="51E405A2" w14:textId="77777777" w:rsidTr="009E0F3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D7F2610" w14:textId="77777777" w:rsidR="00D96C2D" w:rsidRPr="00EA74B1" w:rsidRDefault="00D96C2D" w:rsidP="009E0F3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D96C2D" w:rsidRPr="00EA74B1" w14:paraId="5B224DB1" w14:textId="77777777" w:rsidTr="009E0F3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3B8FF2E" w14:textId="34B74793" w:rsidR="00D96C2D" w:rsidRPr="00EA74B1" w:rsidRDefault="00D96C2D" w:rsidP="009E0F34">
            <w:pPr>
              <w:pStyle w:val="TituloPrincipla"/>
              <w:tabs>
                <w:tab w:val="left" w:pos="1575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 </w:t>
            </w:r>
            <w:proofErr w:type="spellStart"/>
            <w:r w:rsidR="00526675">
              <w:rPr>
                <w:b w:val="0"/>
                <w:sz w:val="18"/>
                <w:szCs w:val="18"/>
              </w:rPr>
              <w:t>Idsucursal</w:t>
            </w:r>
            <w:proofErr w:type="spellEnd"/>
            <w:r w:rsidR="00526675">
              <w:rPr>
                <w:b w:val="0"/>
                <w:sz w:val="18"/>
                <w:szCs w:val="18"/>
              </w:rPr>
              <w:t xml:space="preserve">, </w:t>
            </w:r>
            <w:proofErr w:type="spellStart"/>
            <w:r w:rsidR="00526675">
              <w:rPr>
                <w:b w:val="0"/>
                <w:sz w:val="18"/>
                <w:szCs w:val="18"/>
              </w:rPr>
              <w:t>IdProducto</w:t>
            </w:r>
            <w:proofErr w:type="spellEnd"/>
            <w:r w:rsidR="00526675">
              <w:rPr>
                <w:b w:val="0"/>
                <w:sz w:val="18"/>
                <w:szCs w:val="18"/>
              </w:rPr>
              <w:t xml:space="preserve">, </w:t>
            </w:r>
            <w:r w:rsidR="00580F82">
              <w:rPr>
                <w:b w:val="0"/>
                <w:sz w:val="18"/>
                <w:szCs w:val="18"/>
              </w:rPr>
              <w:t xml:space="preserve">volumen, </w:t>
            </w:r>
            <w:proofErr w:type="spellStart"/>
            <w:r w:rsidR="00580F82">
              <w:rPr>
                <w:b w:val="0"/>
                <w:sz w:val="18"/>
                <w:szCs w:val="18"/>
              </w:rPr>
              <w:t>fechadeEntrega</w:t>
            </w:r>
            <w:proofErr w:type="spellEnd"/>
            <w:r w:rsidR="001E4131">
              <w:rPr>
                <w:b w:val="0"/>
                <w:sz w:val="18"/>
                <w:szCs w:val="18"/>
              </w:rPr>
              <w:t>.</w:t>
            </w:r>
          </w:p>
        </w:tc>
      </w:tr>
      <w:tr w:rsidR="00D96C2D" w:rsidRPr="00EA74B1" w14:paraId="23373616" w14:textId="77777777" w:rsidTr="009E0F3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4CE8E56" w14:textId="77777777" w:rsidR="00D96C2D" w:rsidRPr="00EA74B1" w:rsidRDefault="00D96C2D" w:rsidP="009E0F3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96C2D" w:rsidRPr="00EA74B1" w14:paraId="02E7020C" w14:textId="77777777" w:rsidTr="009E0F34">
        <w:trPr>
          <w:jc w:val="center"/>
        </w:trPr>
        <w:tc>
          <w:tcPr>
            <w:tcW w:w="10301" w:type="dxa"/>
            <w:gridSpan w:val="2"/>
          </w:tcPr>
          <w:p w14:paraId="391C048A" w14:textId="218CDCCC" w:rsidR="00D96C2D" w:rsidRPr="00EA74B1" w:rsidRDefault="00C759B5" w:rsidP="009E0F3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pedido es registrado y persistido.</w:t>
            </w:r>
          </w:p>
        </w:tc>
      </w:tr>
      <w:tr w:rsidR="00D96C2D" w:rsidRPr="00EA74B1" w14:paraId="6545B986" w14:textId="77777777" w:rsidTr="009E0F3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34626A7" w14:textId="77777777" w:rsidR="00D96C2D" w:rsidRPr="00EA74B1" w:rsidRDefault="00D96C2D" w:rsidP="009E0F3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D96C2D" w:rsidRPr="00EA74B1" w14:paraId="5E42B10A" w14:textId="77777777" w:rsidTr="009E0F34">
        <w:trPr>
          <w:jc w:val="center"/>
        </w:trPr>
        <w:tc>
          <w:tcPr>
            <w:tcW w:w="10301" w:type="dxa"/>
            <w:gridSpan w:val="2"/>
          </w:tcPr>
          <w:p w14:paraId="3EEB26F7" w14:textId="36B2C41B" w:rsidR="00D96C2D" w:rsidRPr="00EA74B1" w:rsidRDefault="00C759B5" w:rsidP="009E0F3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e integridad de los datos.</w:t>
            </w:r>
          </w:p>
        </w:tc>
      </w:tr>
    </w:tbl>
    <w:p w14:paraId="26105A9B" w14:textId="5045AEAD" w:rsidR="00D96C2D" w:rsidRDefault="00D96C2D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D96C2D" w:rsidRPr="00CB6304" w14:paraId="2940766B" w14:textId="77777777" w:rsidTr="009E0F3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FDDE766" w14:textId="77777777" w:rsidR="00D96C2D" w:rsidRPr="00EA74B1" w:rsidRDefault="00D96C2D" w:rsidP="009E0F3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2F033622" w14:textId="4EEAC99A" w:rsidR="00D96C2D" w:rsidRPr="00EA74B1" w:rsidRDefault="00D96C2D" w:rsidP="009E0F3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Registrar la llegada de un pedido de un producto a una sucursal</w:t>
            </w:r>
          </w:p>
        </w:tc>
      </w:tr>
      <w:tr w:rsidR="00D96C2D" w:rsidRPr="00EA74B1" w14:paraId="4AED8ECE" w14:textId="77777777" w:rsidTr="009E0F3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90BA5F6" w14:textId="77777777" w:rsidR="00D96C2D" w:rsidRPr="00EA74B1" w:rsidRDefault="00D96C2D" w:rsidP="009E0F3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EEAA5F5" w14:textId="7A6FF0CE" w:rsidR="00D96C2D" w:rsidRPr="00EA74B1" w:rsidRDefault="004A224F" w:rsidP="009E0F3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Registra la llegada de un pedido. </w:t>
            </w:r>
          </w:p>
        </w:tc>
      </w:tr>
      <w:tr w:rsidR="00D96C2D" w:rsidRPr="00EA74B1" w14:paraId="20E9868E" w14:textId="77777777" w:rsidTr="009E0F3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68C56C5" w14:textId="77777777" w:rsidR="00D96C2D" w:rsidRPr="00EA74B1" w:rsidRDefault="00D96C2D" w:rsidP="009E0F3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D96C2D" w:rsidRPr="00EA74B1" w14:paraId="3D2AC2E1" w14:textId="77777777" w:rsidTr="009E0F3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9DBB7E6" w14:textId="51BA3388" w:rsidR="00D96C2D" w:rsidRPr="00EA74B1" w:rsidRDefault="00D96C2D" w:rsidP="009E0F34">
            <w:pPr>
              <w:pStyle w:val="TituloPrincipla"/>
              <w:tabs>
                <w:tab w:val="left" w:pos="1575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 </w:t>
            </w:r>
            <w:proofErr w:type="spellStart"/>
            <w:r w:rsidR="00B726AE">
              <w:rPr>
                <w:b w:val="0"/>
                <w:sz w:val="18"/>
                <w:szCs w:val="18"/>
              </w:rPr>
              <w:t>Calificacion</w:t>
            </w:r>
            <w:proofErr w:type="spellEnd"/>
            <w:r w:rsidR="00B726AE">
              <w:rPr>
                <w:b w:val="0"/>
                <w:sz w:val="18"/>
                <w:szCs w:val="18"/>
              </w:rPr>
              <w:t>, fecha de entrega</w:t>
            </w:r>
          </w:p>
        </w:tc>
      </w:tr>
      <w:tr w:rsidR="00D96C2D" w:rsidRPr="00EA74B1" w14:paraId="0840BA7F" w14:textId="77777777" w:rsidTr="009E0F3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3002965" w14:textId="77777777" w:rsidR="00D96C2D" w:rsidRPr="00EA74B1" w:rsidRDefault="00D96C2D" w:rsidP="009E0F3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96C2D" w:rsidRPr="00EA74B1" w14:paraId="3671879F" w14:textId="77777777" w:rsidTr="009E0F3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63F5375" w14:textId="56991C8B" w:rsidR="00D96C2D" w:rsidRPr="00EA74B1" w:rsidRDefault="00B726AE" w:rsidP="009E0F3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la llegada del producto.</w:t>
            </w:r>
          </w:p>
        </w:tc>
      </w:tr>
      <w:tr w:rsidR="00D96C2D" w:rsidRPr="00EA74B1" w14:paraId="3FD47E0E" w14:textId="77777777" w:rsidTr="009E0F3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15E75A8" w14:textId="77777777" w:rsidR="00D96C2D" w:rsidRPr="00EA74B1" w:rsidRDefault="00D96C2D" w:rsidP="009E0F3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D96C2D" w:rsidRPr="00EA74B1" w14:paraId="285BAE4A" w14:textId="77777777" w:rsidTr="009E0F34">
        <w:trPr>
          <w:jc w:val="center"/>
        </w:trPr>
        <w:tc>
          <w:tcPr>
            <w:tcW w:w="10301" w:type="dxa"/>
            <w:gridSpan w:val="2"/>
          </w:tcPr>
          <w:p w14:paraId="55F4B8A0" w14:textId="5EC5C9CF" w:rsidR="00D96C2D" w:rsidRPr="00EA74B1" w:rsidRDefault="00B726AE" w:rsidP="009E0F3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e integridad de los datos.</w:t>
            </w:r>
          </w:p>
        </w:tc>
      </w:tr>
    </w:tbl>
    <w:p w14:paraId="0B8EA511" w14:textId="7DBC44A3" w:rsidR="00D96C2D" w:rsidRDefault="00D96C2D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D96C2D" w:rsidRPr="00CB6304" w14:paraId="3EA94C7A" w14:textId="77777777" w:rsidTr="009E0F3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1C6AAE7" w14:textId="77777777" w:rsidR="00D96C2D" w:rsidRPr="00EA74B1" w:rsidRDefault="00D96C2D" w:rsidP="009E0F3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4D974119" w14:textId="049C953F" w:rsidR="00D96C2D" w:rsidRPr="00EA74B1" w:rsidRDefault="00D96C2D" w:rsidP="0016325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Registrar </w:t>
            </w:r>
            <w:r w:rsidR="0016325C">
              <w:rPr>
                <w:b w:val="0"/>
                <w:sz w:val="18"/>
                <w:szCs w:val="18"/>
              </w:rPr>
              <w:t>una venta de un producto en una sucursal</w:t>
            </w:r>
          </w:p>
        </w:tc>
      </w:tr>
      <w:tr w:rsidR="00D96C2D" w:rsidRPr="00EA74B1" w14:paraId="23D9F665" w14:textId="77777777" w:rsidTr="009E0F3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FE7A97A" w14:textId="77777777" w:rsidR="00D96C2D" w:rsidRPr="00EA74B1" w:rsidRDefault="00D96C2D" w:rsidP="009E0F3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55DA042" w14:textId="06E72E1B" w:rsidR="00D96C2D" w:rsidRPr="00EA74B1" w:rsidRDefault="00BB2ADF" w:rsidP="009E0F3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una venta de producto en una sucursal</w:t>
            </w:r>
          </w:p>
        </w:tc>
      </w:tr>
      <w:tr w:rsidR="00D96C2D" w:rsidRPr="00EA74B1" w14:paraId="32D08EFB" w14:textId="77777777" w:rsidTr="009E0F3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BCE4240" w14:textId="77777777" w:rsidR="00D96C2D" w:rsidRPr="00EA74B1" w:rsidRDefault="00D96C2D" w:rsidP="009E0F3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D96C2D" w:rsidRPr="00EA74B1" w14:paraId="49777E4D" w14:textId="77777777" w:rsidTr="009E0F3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60A053C" w14:textId="32913417" w:rsidR="00D96C2D" w:rsidRPr="00EA74B1" w:rsidRDefault="00D96C2D" w:rsidP="009E0F34">
            <w:pPr>
              <w:pStyle w:val="TituloPrincipla"/>
              <w:tabs>
                <w:tab w:val="left" w:pos="1575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 </w:t>
            </w:r>
            <w:proofErr w:type="spellStart"/>
            <w:r w:rsidR="00BB2ADF">
              <w:rPr>
                <w:b w:val="0"/>
                <w:sz w:val="18"/>
                <w:szCs w:val="18"/>
              </w:rPr>
              <w:t>IdProducto</w:t>
            </w:r>
            <w:proofErr w:type="spellEnd"/>
            <w:r w:rsidR="00BB2ADF">
              <w:rPr>
                <w:b w:val="0"/>
                <w:sz w:val="18"/>
                <w:szCs w:val="18"/>
              </w:rPr>
              <w:t xml:space="preserve">, </w:t>
            </w:r>
            <w:proofErr w:type="spellStart"/>
            <w:r w:rsidR="00BB2ADF">
              <w:rPr>
                <w:b w:val="0"/>
                <w:sz w:val="18"/>
                <w:szCs w:val="18"/>
              </w:rPr>
              <w:t>idSucursal</w:t>
            </w:r>
            <w:proofErr w:type="spellEnd"/>
            <w:r w:rsidR="00BB2ADF">
              <w:rPr>
                <w:b w:val="0"/>
                <w:sz w:val="18"/>
                <w:szCs w:val="18"/>
              </w:rPr>
              <w:t xml:space="preserve">, </w:t>
            </w:r>
            <w:r w:rsidR="00BF645F">
              <w:rPr>
                <w:b w:val="0"/>
                <w:sz w:val="18"/>
                <w:szCs w:val="18"/>
              </w:rPr>
              <w:t>cantidad vendida</w:t>
            </w:r>
          </w:p>
        </w:tc>
      </w:tr>
      <w:tr w:rsidR="00D96C2D" w:rsidRPr="00EA74B1" w14:paraId="5BB042C9" w14:textId="77777777" w:rsidTr="009E0F3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915FDA3" w14:textId="77777777" w:rsidR="00D96C2D" w:rsidRPr="00EA74B1" w:rsidRDefault="00D96C2D" w:rsidP="009E0F3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96C2D" w:rsidRPr="00EA74B1" w14:paraId="339FCE95" w14:textId="77777777" w:rsidTr="009E0F34">
        <w:trPr>
          <w:jc w:val="center"/>
        </w:trPr>
        <w:tc>
          <w:tcPr>
            <w:tcW w:w="10301" w:type="dxa"/>
            <w:gridSpan w:val="2"/>
          </w:tcPr>
          <w:p w14:paraId="307FD875" w14:textId="465F40D8" w:rsidR="00D96C2D" w:rsidRPr="00EA74B1" w:rsidRDefault="00DB3481" w:rsidP="009E0F3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la venta de un producto</w:t>
            </w:r>
          </w:p>
        </w:tc>
      </w:tr>
      <w:tr w:rsidR="00D96C2D" w:rsidRPr="00EA74B1" w14:paraId="61030322" w14:textId="77777777" w:rsidTr="009E0F3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4C4E7F3" w14:textId="77777777" w:rsidR="00D96C2D" w:rsidRPr="00EA74B1" w:rsidRDefault="00D96C2D" w:rsidP="009E0F3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D96C2D" w:rsidRPr="00EA74B1" w14:paraId="656C6782" w14:textId="77777777" w:rsidTr="009E0F3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5D131B3" w14:textId="602E6E32" w:rsidR="00D96C2D" w:rsidRDefault="00201B8B" w:rsidP="009E0F3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e integridad de los datos.</w:t>
            </w:r>
          </w:p>
        </w:tc>
      </w:tr>
    </w:tbl>
    <w:p w14:paraId="3AA2217E" w14:textId="7393ACF0" w:rsidR="00D96C2D" w:rsidRDefault="00D96C2D" w:rsidP="00EA74B1">
      <w:pPr>
        <w:pStyle w:val="TituloPrincipla"/>
        <w:jc w:val="left"/>
        <w:rPr>
          <w:sz w:val="32"/>
          <w:szCs w:val="32"/>
        </w:rPr>
      </w:pPr>
    </w:p>
    <w:p w14:paraId="14BDA745" w14:textId="77777777" w:rsidR="00863DA2" w:rsidRDefault="00863DA2" w:rsidP="00E446F1">
      <w:pPr>
        <w:pStyle w:val="TituloPrincipla"/>
        <w:rPr>
          <w:b w:val="0"/>
          <w:sz w:val="20"/>
          <w:szCs w:val="20"/>
        </w:rPr>
        <w:sectPr w:rsidR="00863DA2" w:rsidSect="002E6F3F">
          <w:headerReference w:type="default" r:id="rId7"/>
          <w:footerReference w:type="even" r:id="rId8"/>
          <w:footerReference w:type="default" r:id="rId9"/>
          <w:headerReference w:type="first" r:id="rId10"/>
          <w:pgSz w:w="12242" w:h="15842" w:code="1"/>
          <w:pgMar w:top="1134" w:right="1134" w:bottom="1134" w:left="1134" w:header="709" w:footer="709" w:gutter="0"/>
          <w:cols w:space="708"/>
          <w:docGrid w:linePitch="360"/>
        </w:sectPr>
      </w:pPr>
    </w:p>
    <w:p w14:paraId="035E63CF" w14:textId="30F1C990" w:rsidR="00037BE6" w:rsidRDefault="00E446F1" w:rsidP="00E446F1">
      <w:pPr>
        <w:pStyle w:val="TituloPrincipla"/>
        <w:jc w:val="both"/>
        <w:rPr>
          <w:b w:val="0"/>
          <w:sz w:val="20"/>
          <w:szCs w:val="20"/>
        </w:rPr>
      </w:pPr>
      <w:r w:rsidRPr="00E446F1">
        <w:rPr>
          <w:b w:val="0"/>
          <w:sz w:val="20"/>
          <w:szCs w:val="20"/>
        </w:rPr>
        <w:lastRenderedPageBreak/>
        <w:t xml:space="preserve">b. </w:t>
      </w:r>
      <w:r w:rsidRPr="00E446F1">
        <w:rPr>
          <w:b w:val="0"/>
          <w:sz w:val="20"/>
          <w:szCs w:val="20"/>
        </w:rPr>
        <w:t>Proponga un modelo conceptual que represente el negocio objetivo (</w:t>
      </w:r>
      <w:proofErr w:type="spellStart"/>
      <w:r w:rsidRPr="00E446F1">
        <w:rPr>
          <w:b w:val="0"/>
          <w:sz w:val="20"/>
          <w:szCs w:val="20"/>
        </w:rPr>
        <w:t>SuperAndes</w:t>
      </w:r>
      <w:proofErr w:type="spellEnd"/>
      <w:r w:rsidRPr="00E446F1">
        <w:rPr>
          <w:b w:val="0"/>
          <w:sz w:val="20"/>
          <w:szCs w:val="20"/>
        </w:rPr>
        <w:t>). Utilice un</w:t>
      </w:r>
      <w:r>
        <w:rPr>
          <w:b w:val="0"/>
          <w:sz w:val="20"/>
          <w:szCs w:val="20"/>
        </w:rPr>
        <w:t xml:space="preserve"> </w:t>
      </w:r>
      <w:r w:rsidRPr="00E446F1">
        <w:rPr>
          <w:b w:val="0"/>
          <w:sz w:val="20"/>
          <w:szCs w:val="20"/>
        </w:rPr>
        <w:t>diagrama de clases UML para expresarlo y documentarlo. Indique cuáles clases del modelo conceptual</w:t>
      </w:r>
      <w:r>
        <w:rPr>
          <w:b w:val="0"/>
          <w:sz w:val="20"/>
          <w:szCs w:val="20"/>
        </w:rPr>
        <w:t xml:space="preserve"> </w:t>
      </w:r>
      <w:r w:rsidRPr="00E446F1">
        <w:rPr>
          <w:b w:val="0"/>
          <w:sz w:val="20"/>
          <w:szCs w:val="20"/>
        </w:rPr>
        <w:t>corresponden a entidades que deben ser persistentes y por qué. Integre las reglas de negocio al modelo</w:t>
      </w:r>
      <w:r>
        <w:rPr>
          <w:b w:val="0"/>
          <w:sz w:val="20"/>
          <w:szCs w:val="20"/>
        </w:rPr>
        <w:t xml:space="preserve"> </w:t>
      </w:r>
      <w:r w:rsidRPr="00E446F1">
        <w:rPr>
          <w:b w:val="0"/>
          <w:sz w:val="20"/>
          <w:szCs w:val="20"/>
        </w:rPr>
        <w:t>conceptual, de forma que asegure la calidad del mismo.</w:t>
      </w:r>
    </w:p>
    <w:p w14:paraId="2B9641F3" w14:textId="77777777" w:rsidR="00063186" w:rsidRDefault="00EB2644" w:rsidP="00E446F1">
      <w:pPr>
        <w:pStyle w:val="TituloPrincipla"/>
        <w:jc w:val="both"/>
        <w:rPr>
          <w:b w:val="0"/>
          <w:sz w:val="20"/>
          <w:szCs w:val="20"/>
        </w:rPr>
        <w:sectPr w:rsidR="00063186" w:rsidSect="00191945">
          <w:pgSz w:w="15842" w:h="12242" w:orient="landscape" w:code="1"/>
          <w:pgMar w:top="1134" w:right="1134" w:bottom="1134" w:left="1134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21F4BCC8" wp14:editId="5B1E5A21">
            <wp:extent cx="6292776" cy="41497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293" cy="416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ECAC6" w14:textId="23CD1BD7" w:rsidR="001337F1" w:rsidRDefault="009A6290" w:rsidP="009A6290">
      <w:pPr>
        <w:pStyle w:val="TituloPrincipla"/>
        <w:numPr>
          <w:ilvl w:val="0"/>
          <w:numId w:val="1"/>
        </w:numPr>
        <w:jc w:val="both"/>
        <w:rPr>
          <w:b w:val="0"/>
          <w:sz w:val="20"/>
          <w:szCs w:val="20"/>
        </w:rPr>
      </w:pPr>
      <w:r w:rsidRPr="009A6290">
        <w:rPr>
          <w:b w:val="0"/>
          <w:sz w:val="20"/>
          <w:szCs w:val="20"/>
        </w:rPr>
        <w:lastRenderedPageBreak/>
        <w:t>Desarrolle el modelo de datos relacional correspondiente al modelo conceptual propuesto. Incluya todos los</w:t>
      </w:r>
      <w:r>
        <w:rPr>
          <w:b w:val="0"/>
          <w:sz w:val="20"/>
          <w:szCs w:val="20"/>
        </w:rPr>
        <w:t xml:space="preserve"> </w:t>
      </w:r>
      <w:r w:rsidRPr="009A6290">
        <w:rPr>
          <w:b w:val="0"/>
          <w:sz w:val="20"/>
          <w:szCs w:val="20"/>
        </w:rPr>
        <w:t>elementos necesarios para evaluar su completitud y calidad. Debe seguir los estándares definidos para</w:t>
      </w:r>
      <w:r>
        <w:rPr>
          <w:b w:val="0"/>
          <w:sz w:val="20"/>
          <w:szCs w:val="20"/>
        </w:rPr>
        <w:t xml:space="preserve"> </w:t>
      </w:r>
      <w:r w:rsidRPr="009A6290">
        <w:rPr>
          <w:b w:val="0"/>
          <w:sz w:val="20"/>
          <w:szCs w:val="20"/>
        </w:rPr>
        <w:t>el curso</w:t>
      </w:r>
    </w:p>
    <w:p w14:paraId="46CE5EEC" w14:textId="5B2CB7AA" w:rsidR="00EB2644" w:rsidRDefault="003166F7" w:rsidP="00E446F1">
      <w:pPr>
        <w:pStyle w:val="TituloPrincipla"/>
        <w:jc w:val="both"/>
        <w:rPr>
          <w:b w:val="0"/>
          <w:sz w:val="20"/>
          <w:szCs w:val="20"/>
        </w:rPr>
      </w:pPr>
      <w:r>
        <w:rPr>
          <w:noProof/>
        </w:rPr>
        <w:drawing>
          <wp:inline distT="0" distB="0" distL="0" distR="0" wp14:anchorId="4570A919" wp14:editId="5F0E790F">
            <wp:extent cx="8941920" cy="3389998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6462" cy="340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BE7A" w14:textId="4ADC017F" w:rsidR="003166F7" w:rsidRDefault="003166F7" w:rsidP="00E446F1">
      <w:pPr>
        <w:pStyle w:val="TituloPrincipla"/>
        <w:jc w:val="both"/>
        <w:rPr>
          <w:b w:val="0"/>
          <w:sz w:val="20"/>
          <w:szCs w:val="20"/>
        </w:rPr>
      </w:pPr>
    </w:p>
    <w:p w14:paraId="7532414C" w14:textId="29C187E8" w:rsidR="003166F7" w:rsidRDefault="00FC26AB" w:rsidP="00E446F1">
      <w:pPr>
        <w:pStyle w:val="TituloPrincipla"/>
        <w:jc w:val="both"/>
        <w:rPr>
          <w:b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2017E6B" wp14:editId="3489E922">
            <wp:extent cx="8770620" cy="36544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785" cy="365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79EDC" w14:textId="6DE60DA6" w:rsidR="00FC26AB" w:rsidRDefault="00FC26AB" w:rsidP="00E446F1">
      <w:pPr>
        <w:pStyle w:val="TituloPrincipla"/>
        <w:jc w:val="both"/>
        <w:rPr>
          <w:b w:val="0"/>
          <w:sz w:val="20"/>
          <w:szCs w:val="20"/>
        </w:rPr>
      </w:pPr>
    </w:p>
    <w:p w14:paraId="2DA68E32" w14:textId="69A9E0F7" w:rsidR="00FC26AB" w:rsidRDefault="00FC26AB" w:rsidP="00E446F1">
      <w:pPr>
        <w:pStyle w:val="TituloPrincipla"/>
        <w:jc w:val="both"/>
        <w:rPr>
          <w:b w:val="0"/>
          <w:sz w:val="20"/>
          <w:szCs w:val="20"/>
        </w:rPr>
      </w:pPr>
    </w:p>
    <w:p w14:paraId="6D69FBA2" w14:textId="77777777" w:rsidR="00266E27" w:rsidRDefault="00266E27" w:rsidP="00E446F1">
      <w:pPr>
        <w:pStyle w:val="TituloPrincipla"/>
        <w:jc w:val="both"/>
        <w:rPr>
          <w:b w:val="0"/>
          <w:sz w:val="20"/>
          <w:szCs w:val="20"/>
        </w:rPr>
        <w:sectPr w:rsidR="00266E27" w:rsidSect="00FC26AB">
          <w:pgSz w:w="15840" w:h="12240" w:orient="landscape" w:code="1"/>
          <w:pgMar w:top="1134" w:right="1134" w:bottom="1134" w:left="1134" w:header="709" w:footer="709" w:gutter="0"/>
          <w:cols w:space="708"/>
          <w:docGrid w:linePitch="360"/>
        </w:sectPr>
      </w:pPr>
    </w:p>
    <w:p w14:paraId="3528448A" w14:textId="229947F3" w:rsidR="00FC26AB" w:rsidRDefault="00FC26AB" w:rsidP="00E446F1">
      <w:pPr>
        <w:pStyle w:val="TituloPrincipla"/>
        <w:jc w:val="both"/>
        <w:rPr>
          <w:b w:val="0"/>
          <w:sz w:val="20"/>
          <w:szCs w:val="20"/>
        </w:rPr>
      </w:pPr>
    </w:p>
    <w:p w14:paraId="21642657" w14:textId="468E23FB" w:rsidR="00FC26AB" w:rsidRPr="007F3D9F" w:rsidRDefault="007F3D9F" w:rsidP="0068718D">
      <w:pPr>
        <w:pStyle w:val="TituloPrincipla"/>
        <w:numPr>
          <w:ilvl w:val="0"/>
          <w:numId w:val="1"/>
        </w:numPr>
        <w:jc w:val="both"/>
        <w:rPr>
          <w:b w:val="0"/>
          <w:sz w:val="20"/>
          <w:szCs w:val="20"/>
        </w:rPr>
      </w:pPr>
      <w:r w:rsidRPr="007F3D9F">
        <w:rPr>
          <w:b w:val="0"/>
          <w:sz w:val="20"/>
          <w:szCs w:val="20"/>
        </w:rPr>
        <w:t xml:space="preserve">Genere el modelo de datos utilizando Enterprise </w:t>
      </w:r>
      <w:proofErr w:type="spellStart"/>
      <w:r w:rsidRPr="007F3D9F">
        <w:rPr>
          <w:b w:val="0"/>
          <w:sz w:val="20"/>
          <w:szCs w:val="20"/>
        </w:rPr>
        <w:t>Architect</w:t>
      </w:r>
      <w:proofErr w:type="spellEnd"/>
      <w:r w:rsidRPr="007F3D9F">
        <w:rPr>
          <w:b w:val="0"/>
          <w:sz w:val="20"/>
          <w:szCs w:val="20"/>
        </w:rPr>
        <w:t xml:space="preserve"> o equivalente. Analice este modelo y compárelo</w:t>
      </w:r>
      <w:r>
        <w:rPr>
          <w:b w:val="0"/>
          <w:sz w:val="20"/>
          <w:szCs w:val="20"/>
        </w:rPr>
        <w:t xml:space="preserve"> </w:t>
      </w:r>
      <w:r w:rsidRPr="007F3D9F">
        <w:rPr>
          <w:b w:val="0"/>
          <w:sz w:val="20"/>
          <w:szCs w:val="20"/>
        </w:rPr>
        <w:t>con el desarrollado por Ud. en el ítem anterior. Documente las diferencias con su modelo relacional.</w:t>
      </w:r>
    </w:p>
    <w:p w14:paraId="0E71FFA2" w14:textId="5F466554" w:rsidR="00063186" w:rsidRDefault="00266E27" w:rsidP="00E446F1">
      <w:pPr>
        <w:pStyle w:val="TituloPrincipla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Se encuentra en la carpeta. No se hizo una comparación con mi modelo sólo se generó. </w:t>
      </w:r>
    </w:p>
    <w:p w14:paraId="2AAA4386" w14:textId="6F73E9F5" w:rsidR="00BC33EA" w:rsidRDefault="00BC33EA" w:rsidP="00941045">
      <w:pPr>
        <w:pStyle w:val="TituloPrincipla"/>
        <w:numPr>
          <w:ilvl w:val="0"/>
          <w:numId w:val="1"/>
        </w:numPr>
        <w:jc w:val="both"/>
        <w:rPr>
          <w:b w:val="0"/>
          <w:sz w:val="20"/>
          <w:szCs w:val="20"/>
        </w:rPr>
      </w:pPr>
      <w:r w:rsidRPr="00BA343E">
        <w:rPr>
          <w:b w:val="0"/>
          <w:sz w:val="20"/>
          <w:szCs w:val="20"/>
        </w:rPr>
        <w:t xml:space="preserve">Utilizando SQL </w:t>
      </w:r>
      <w:proofErr w:type="spellStart"/>
      <w:r w:rsidRPr="00BA343E">
        <w:rPr>
          <w:b w:val="0"/>
          <w:sz w:val="20"/>
          <w:szCs w:val="20"/>
        </w:rPr>
        <w:t>Developer</w:t>
      </w:r>
      <w:proofErr w:type="spellEnd"/>
      <w:r w:rsidRPr="00BA343E">
        <w:rPr>
          <w:b w:val="0"/>
          <w:sz w:val="20"/>
          <w:szCs w:val="20"/>
        </w:rPr>
        <w:t>, cree en Oracle las tablas correspondientes al modelo de datos, con sus</w:t>
      </w:r>
      <w:r w:rsidR="00BA343E" w:rsidRPr="00BA343E">
        <w:rPr>
          <w:b w:val="0"/>
          <w:sz w:val="20"/>
          <w:szCs w:val="20"/>
        </w:rPr>
        <w:t xml:space="preserve"> </w:t>
      </w:r>
      <w:r w:rsidRPr="00BA343E">
        <w:rPr>
          <w:b w:val="0"/>
          <w:sz w:val="20"/>
          <w:szCs w:val="20"/>
        </w:rPr>
        <w:t>restricciones de integridad. Para ello, utilice archivos de scripts con las sentencias SQL correspondientes</w:t>
      </w:r>
      <w:r w:rsidR="00BA343E" w:rsidRPr="00BA343E">
        <w:rPr>
          <w:b w:val="0"/>
          <w:sz w:val="20"/>
          <w:szCs w:val="20"/>
        </w:rPr>
        <w:t xml:space="preserve"> </w:t>
      </w:r>
      <w:r w:rsidRPr="00BA343E">
        <w:rPr>
          <w:b w:val="0"/>
          <w:sz w:val="20"/>
          <w:szCs w:val="20"/>
        </w:rPr>
        <w:t>(archivos .</w:t>
      </w:r>
      <w:proofErr w:type="spellStart"/>
      <w:r w:rsidRPr="00BA343E">
        <w:rPr>
          <w:b w:val="0"/>
          <w:sz w:val="20"/>
          <w:szCs w:val="20"/>
        </w:rPr>
        <w:t>sql</w:t>
      </w:r>
      <w:proofErr w:type="spellEnd"/>
      <w:r w:rsidRPr="00BA343E">
        <w:rPr>
          <w:b w:val="0"/>
          <w:sz w:val="20"/>
          <w:szCs w:val="20"/>
        </w:rPr>
        <w:t xml:space="preserve">, generados por SQL </w:t>
      </w:r>
      <w:proofErr w:type="spellStart"/>
      <w:r w:rsidRPr="00BA343E">
        <w:rPr>
          <w:b w:val="0"/>
          <w:sz w:val="20"/>
          <w:szCs w:val="20"/>
        </w:rPr>
        <w:t>Developer</w:t>
      </w:r>
      <w:proofErr w:type="spellEnd"/>
      <w:r w:rsidRPr="00BA343E">
        <w:rPr>
          <w:b w:val="0"/>
          <w:sz w:val="20"/>
          <w:szCs w:val="20"/>
        </w:rPr>
        <w:t>). Siga los estándares de nombramiento y buenas prácticas de</w:t>
      </w:r>
      <w:r w:rsidR="00BA343E">
        <w:rPr>
          <w:b w:val="0"/>
          <w:sz w:val="20"/>
          <w:szCs w:val="20"/>
        </w:rPr>
        <w:t xml:space="preserve"> </w:t>
      </w:r>
      <w:r w:rsidRPr="00BA343E">
        <w:rPr>
          <w:b w:val="0"/>
          <w:sz w:val="20"/>
          <w:szCs w:val="20"/>
        </w:rPr>
        <w:t>definición de restricciones.</w:t>
      </w:r>
    </w:p>
    <w:p w14:paraId="4CE356A9" w14:textId="540347FA" w:rsidR="00BA343E" w:rsidRDefault="00BA343E" w:rsidP="00BA343E">
      <w:pPr>
        <w:pStyle w:val="TituloPrincipla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Se </w:t>
      </w:r>
      <w:r w:rsidR="001C39CB">
        <w:rPr>
          <w:b w:val="0"/>
          <w:sz w:val="20"/>
          <w:szCs w:val="20"/>
        </w:rPr>
        <w:t xml:space="preserve">llama </w:t>
      </w:r>
      <w:proofErr w:type="spellStart"/>
      <w:r w:rsidR="001C39CB">
        <w:rPr>
          <w:b w:val="0"/>
          <w:sz w:val="20"/>
          <w:szCs w:val="20"/>
        </w:rPr>
        <w:t>Esquema</w:t>
      </w:r>
      <w:r>
        <w:rPr>
          <w:b w:val="0"/>
          <w:sz w:val="20"/>
          <w:szCs w:val="20"/>
        </w:rPr>
        <w:t>.sql</w:t>
      </w:r>
      <w:proofErr w:type="spellEnd"/>
      <w:r w:rsidR="001C39CB">
        <w:rPr>
          <w:b w:val="0"/>
          <w:sz w:val="20"/>
          <w:szCs w:val="20"/>
        </w:rPr>
        <w:t xml:space="preserve"> y se encuentra en la carpet</w:t>
      </w:r>
      <w:r w:rsidR="00C7446A">
        <w:rPr>
          <w:b w:val="0"/>
          <w:sz w:val="20"/>
          <w:szCs w:val="20"/>
        </w:rPr>
        <w:t>a</w:t>
      </w:r>
      <w:r w:rsidR="001C39CB">
        <w:rPr>
          <w:b w:val="0"/>
          <w:sz w:val="20"/>
          <w:szCs w:val="20"/>
        </w:rPr>
        <w:t xml:space="preserve"> de la entrega.</w:t>
      </w:r>
    </w:p>
    <w:p w14:paraId="5B66736D" w14:textId="4D1C1B5B" w:rsidR="005E5BEC" w:rsidRDefault="005E5BEC" w:rsidP="00F901E7">
      <w:pPr>
        <w:pStyle w:val="TituloPrincipla"/>
        <w:numPr>
          <w:ilvl w:val="0"/>
          <w:numId w:val="1"/>
        </w:numPr>
        <w:jc w:val="both"/>
        <w:rPr>
          <w:b w:val="0"/>
          <w:sz w:val="20"/>
          <w:szCs w:val="20"/>
        </w:rPr>
      </w:pPr>
      <w:r w:rsidRPr="005E5BEC">
        <w:rPr>
          <w:b w:val="0"/>
          <w:sz w:val="20"/>
          <w:szCs w:val="20"/>
        </w:rPr>
        <w:t>(5%) Pueble las tablas con información de base con datos suficientes para poder realizar pruebas. Ver sección de</w:t>
      </w:r>
      <w:r w:rsidRPr="005E5BEC">
        <w:rPr>
          <w:b w:val="0"/>
          <w:sz w:val="20"/>
          <w:szCs w:val="20"/>
        </w:rPr>
        <w:t xml:space="preserve"> </w:t>
      </w:r>
      <w:r w:rsidRPr="005E5BEC">
        <w:rPr>
          <w:b w:val="0"/>
          <w:sz w:val="20"/>
          <w:szCs w:val="20"/>
        </w:rPr>
        <w:t>Requerimientos funcionales del documento marco del caso de estudio (RF1, RF2, RF3, RF4, RF5 y RF6)</w:t>
      </w:r>
      <w:r>
        <w:rPr>
          <w:b w:val="0"/>
          <w:sz w:val="20"/>
          <w:szCs w:val="20"/>
        </w:rPr>
        <w:t xml:space="preserve">. </w:t>
      </w:r>
      <w:r w:rsidRPr="005E5BEC">
        <w:rPr>
          <w:b w:val="0"/>
          <w:sz w:val="20"/>
          <w:szCs w:val="20"/>
        </w:rPr>
        <w:t>Anexe los scripts SQL para estas operaciones.</w:t>
      </w:r>
    </w:p>
    <w:p w14:paraId="4A524D19" w14:textId="1CED2B19" w:rsidR="005E5BEC" w:rsidRDefault="005E5BEC" w:rsidP="005E5BEC">
      <w:pPr>
        <w:pStyle w:val="TituloPrincipla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Se llama </w:t>
      </w:r>
      <w:proofErr w:type="spellStart"/>
      <w:r w:rsidR="00C7446A">
        <w:rPr>
          <w:b w:val="0"/>
          <w:sz w:val="20"/>
          <w:szCs w:val="20"/>
        </w:rPr>
        <w:t>Poblar.sql</w:t>
      </w:r>
      <w:proofErr w:type="spellEnd"/>
      <w:r w:rsidR="00C7446A">
        <w:rPr>
          <w:b w:val="0"/>
          <w:sz w:val="20"/>
          <w:szCs w:val="20"/>
        </w:rPr>
        <w:t xml:space="preserve"> y se encuentra en la carpeta de la entrega.</w:t>
      </w:r>
    </w:p>
    <w:p w14:paraId="023EAAB4" w14:textId="5CF3D23F" w:rsidR="00C7446A" w:rsidRPr="005E5BEC" w:rsidRDefault="00C7446A" w:rsidP="005E5BEC">
      <w:pPr>
        <w:pStyle w:val="TituloPrincipla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De los siguientes puntos solo se hicieron las clases persistencia incompletas y la interfaz. </w:t>
      </w:r>
      <w:r>
        <w:rPr>
          <w:b w:val="0"/>
          <w:sz w:val="20"/>
          <w:szCs w:val="20"/>
        </w:rPr>
        <w:br/>
        <w:t>No se cumplieron ninguno de los requerimientos funcionales</w:t>
      </w:r>
      <w:r w:rsidR="00214FA5">
        <w:rPr>
          <w:b w:val="0"/>
          <w:sz w:val="20"/>
          <w:szCs w:val="20"/>
        </w:rPr>
        <w:t xml:space="preserve"> del F7 al F11. </w:t>
      </w:r>
      <w:bookmarkStart w:id="0" w:name="_GoBack"/>
      <w:bookmarkEnd w:id="0"/>
    </w:p>
    <w:sectPr w:rsidR="00C7446A" w:rsidRPr="005E5BEC" w:rsidSect="00266E27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A887E" w14:textId="77777777" w:rsidR="003C6B9B" w:rsidRDefault="003C6B9B">
      <w:r>
        <w:separator/>
      </w:r>
    </w:p>
  </w:endnote>
  <w:endnote w:type="continuationSeparator" w:id="0">
    <w:p w14:paraId="7C53AE39" w14:textId="77777777" w:rsidR="003C6B9B" w:rsidRDefault="003C6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7D6B1" w14:textId="77777777"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2741991" w14:textId="77777777" w:rsidR="00306A3F" w:rsidRDefault="00306A3F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58FE2" w14:textId="34874A4D"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6325C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087DB5E2" w14:textId="77777777" w:rsidR="00306A3F" w:rsidRPr="00492F73" w:rsidRDefault="00306A3F" w:rsidP="00487943">
    <w:pPr>
      <w:pStyle w:val="Piedepgina"/>
      <w:spacing w:after="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17644" w14:textId="77777777" w:rsidR="003C6B9B" w:rsidRDefault="003C6B9B">
      <w:r>
        <w:separator/>
      </w:r>
    </w:p>
  </w:footnote>
  <w:footnote w:type="continuationSeparator" w:id="0">
    <w:p w14:paraId="36E5D345" w14:textId="77777777" w:rsidR="003C6B9B" w:rsidRDefault="003C6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27B11" w14:textId="77777777" w:rsidR="00487943" w:rsidRDefault="00487943">
    <w:pPr>
      <w:pStyle w:val="Encabezado"/>
    </w:pPr>
  </w:p>
  <w:tbl>
    <w:tblPr>
      <w:tblStyle w:val="Tablaconcuadrcula"/>
      <w:tblW w:w="4658" w:type="pct"/>
      <w:tblInd w:w="108" w:type="dxa"/>
      <w:tblLayout w:type="fixed"/>
      <w:tblLook w:val="04A0" w:firstRow="1" w:lastRow="0" w:firstColumn="1" w:lastColumn="0" w:noHBand="0" w:noVBand="1"/>
    </w:tblPr>
    <w:tblGrid>
      <w:gridCol w:w="2682"/>
      <w:gridCol w:w="5215"/>
      <w:gridCol w:w="1385"/>
    </w:tblGrid>
    <w:tr w:rsidR="00487943" w14:paraId="7DBDAE67" w14:textId="77777777" w:rsidTr="00095773">
      <w:tc>
        <w:tcPr>
          <w:tcW w:w="1445" w:type="pct"/>
          <w:vAlign w:val="center"/>
        </w:tcPr>
        <w:p w14:paraId="121801FC" w14:textId="77777777" w:rsidR="00487943" w:rsidRDefault="00487943" w:rsidP="00487943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288" behindDoc="0" locked="0" layoutInCell="1" allowOverlap="1" wp14:anchorId="28072055" wp14:editId="347030F3">
                <wp:simplePos x="0" y="0"/>
                <wp:positionH relativeFrom="column">
                  <wp:posOffset>-73660</wp:posOffset>
                </wp:positionH>
                <wp:positionV relativeFrom="page">
                  <wp:posOffset>144145</wp:posOffset>
                </wp:positionV>
                <wp:extent cx="1679575" cy="781050"/>
                <wp:effectExtent l="0" t="0" r="0" b="0"/>
                <wp:wrapSquare wrapText="bothSides"/>
                <wp:docPr id="4" name="0 Imagen" descr="firma_fac_ingenieria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firma_fac_ingenieria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09" w:type="pct"/>
          <w:vAlign w:val="center"/>
        </w:tcPr>
        <w:p w14:paraId="3E10ECF9" w14:textId="77777777" w:rsidR="00487943" w:rsidRPr="00ED6DDE" w:rsidRDefault="00487943" w:rsidP="00487943">
          <w:pPr>
            <w:pStyle w:val="Encabezado"/>
          </w:pPr>
          <w:r w:rsidRPr="00ED6DDE">
            <w:t>Ingeniería de Sistemas y Computación</w:t>
          </w:r>
        </w:p>
        <w:sdt>
          <w:sdtPr>
            <w:rPr>
              <w:rStyle w:val="Estilo2"/>
            </w:rPr>
            <w:alias w:val="Tipo de Programa"/>
            <w:tag w:val="Tipo de Programa"/>
            <w:id w:val="1735201888"/>
            <w:placeholder>
              <w:docPart w:val="BCAB71587DF247858902DA58ACBCC791"/>
            </w:placeholder>
            <w:dropDownList>
              <w:listItem w:displayText="Pregrado" w:value="Pregrado"/>
              <w:listItem w:displayText="Maestría" w:value="Maestría"/>
              <w:listItem w:displayText="Especialización" w:value="Especialización"/>
            </w:dropDownList>
          </w:sdtPr>
          <w:sdtEndPr>
            <w:rPr>
              <w:rStyle w:val="Estilo2"/>
            </w:rPr>
          </w:sdtEndPr>
          <w:sdtContent>
            <w:p w14:paraId="2A5FF0CA" w14:textId="77777777" w:rsidR="00487943" w:rsidRPr="00ED6DDE" w:rsidRDefault="00487943" w:rsidP="00487943">
              <w:pPr>
                <w:pStyle w:val="Encabezado"/>
                <w:rPr>
                  <w:rStyle w:val="Textodelmarcadordeposicin"/>
                </w:rPr>
              </w:pPr>
              <w:r w:rsidRPr="00ED6DDE">
                <w:rPr>
                  <w:rStyle w:val="Estilo2"/>
                </w:rPr>
                <w:t>Pregrado</w:t>
              </w:r>
            </w:p>
          </w:sdtContent>
        </w:sdt>
        <w:sdt>
          <w:sdtPr>
            <w:alias w:val="Nombre Curso"/>
            <w:tag w:val="Nombre Curso"/>
            <w:id w:val="-43142350"/>
            <w:placeholder>
              <w:docPart w:val="145BABFB4DB44CDEB161B07FED5E0125"/>
            </w:placeholder>
          </w:sdtPr>
          <w:sdtEndPr>
            <w:rPr>
              <w:rStyle w:val="Textodelmarcadordeposicin"/>
              <w:b/>
              <w:color w:val="808080"/>
            </w:rPr>
          </w:sdtEndPr>
          <w:sdtContent>
            <w:p w14:paraId="3DA5312D" w14:textId="77777777" w:rsidR="00487943" w:rsidRPr="00ED6DDE" w:rsidRDefault="00487943" w:rsidP="00487943">
              <w:pPr>
                <w:pStyle w:val="Encabezado"/>
                <w:rPr>
                  <w:rStyle w:val="Textodelmarcadordeposicin"/>
                  <w:b/>
                  <w:szCs w:val="22"/>
                </w:rPr>
              </w:pPr>
              <w:r w:rsidRPr="00ED6DDE">
                <w:rPr>
                  <w:rStyle w:val="Textodelmarcadordeposicin"/>
                  <w:b/>
                  <w:szCs w:val="22"/>
                </w:rPr>
                <w:t>ISIS2304 – Sistemas Tra</w:t>
              </w:r>
              <w:r>
                <w:rPr>
                  <w:rStyle w:val="Textodelmarcadordeposicin"/>
                  <w:b/>
                  <w:szCs w:val="22"/>
                </w:rPr>
                <w:t>n</w:t>
              </w:r>
              <w:r w:rsidRPr="00ED6DDE">
                <w:rPr>
                  <w:rStyle w:val="Textodelmarcadordeposicin"/>
                  <w:b/>
                  <w:szCs w:val="22"/>
                </w:rPr>
                <w:t>saccionales</w:t>
              </w:r>
            </w:p>
          </w:sdtContent>
        </w:sdt>
        <w:p w14:paraId="055C633E" w14:textId="77777777" w:rsidR="00487943" w:rsidRPr="00394F7B" w:rsidRDefault="00487943" w:rsidP="00487943">
          <w:pPr>
            <w:spacing w:after="0"/>
            <w:rPr>
              <w:b/>
              <w:color w:val="808080"/>
              <w:szCs w:val="22"/>
            </w:rPr>
          </w:pPr>
        </w:p>
      </w:tc>
      <w:tc>
        <w:tcPr>
          <w:tcW w:w="746" w:type="pct"/>
        </w:tcPr>
        <w:p w14:paraId="4457F779" w14:textId="77777777" w:rsidR="00487943" w:rsidRPr="0033692E" w:rsidRDefault="00487943" w:rsidP="00487943">
          <w:pPr>
            <w:pStyle w:val="Encabezado"/>
            <w:rPr>
              <w:rFonts w:cs="Tahoma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1312" behindDoc="0" locked="0" layoutInCell="1" allowOverlap="1" wp14:anchorId="4F12AC79" wp14:editId="1A6F81C4">
                <wp:simplePos x="0" y="0"/>
                <wp:positionH relativeFrom="margin">
                  <wp:posOffset>71755</wp:posOffset>
                </wp:positionH>
                <wp:positionV relativeFrom="margin">
                  <wp:posOffset>182245</wp:posOffset>
                </wp:positionV>
                <wp:extent cx="673100" cy="742950"/>
                <wp:effectExtent l="0" t="0" r="0" b="0"/>
                <wp:wrapSquare wrapText="bothSides"/>
                <wp:docPr id="7" name="Imagen 7" descr="Accredited-EAC-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ccredited-EAC-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31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70D89043" w14:textId="77777777" w:rsidR="00487943" w:rsidRDefault="0048794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B1522" w14:textId="77777777" w:rsidR="00306A3F" w:rsidRDefault="00306A3F" w:rsidP="008B3189">
    <w:pPr>
      <w:pStyle w:val="Encabezado"/>
      <w:spacing w:after="60"/>
      <w:rPr>
        <w:b/>
        <w:sz w:val="24"/>
        <w:szCs w:val="24"/>
      </w:rPr>
    </w:pPr>
  </w:p>
  <w:p w14:paraId="405697E9" w14:textId="77777777" w:rsidR="00306A3F" w:rsidRDefault="00306A3F" w:rsidP="008B3189">
    <w:pPr>
      <w:pStyle w:val="Encabezado"/>
      <w:spacing w:after="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154AD"/>
    <w:multiLevelType w:val="hybridMultilevel"/>
    <w:tmpl w:val="BE8A47D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CO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B1"/>
    <w:rsid w:val="000026D7"/>
    <w:rsid w:val="0001216F"/>
    <w:rsid w:val="000161E6"/>
    <w:rsid w:val="0002745F"/>
    <w:rsid w:val="0002798C"/>
    <w:rsid w:val="00037BE6"/>
    <w:rsid w:val="00060683"/>
    <w:rsid w:val="00061473"/>
    <w:rsid w:val="00063186"/>
    <w:rsid w:val="00082406"/>
    <w:rsid w:val="00093055"/>
    <w:rsid w:val="000A102D"/>
    <w:rsid w:val="000B0A4F"/>
    <w:rsid w:val="000D239C"/>
    <w:rsid w:val="000E0DBC"/>
    <w:rsid w:val="000E5610"/>
    <w:rsid w:val="000F2F82"/>
    <w:rsid w:val="00103DA2"/>
    <w:rsid w:val="00111198"/>
    <w:rsid w:val="0012641F"/>
    <w:rsid w:val="00132B5D"/>
    <w:rsid w:val="0013337D"/>
    <w:rsid w:val="001337F1"/>
    <w:rsid w:val="0016325C"/>
    <w:rsid w:val="001634B4"/>
    <w:rsid w:val="00191945"/>
    <w:rsid w:val="0019234F"/>
    <w:rsid w:val="00196E9A"/>
    <w:rsid w:val="001A1261"/>
    <w:rsid w:val="001A63E5"/>
    <w:rsid w:val="001C39CB"/>
    <w:rsid w:val="001D3C23"/>
    <w:rsid w:val="001E1BC2"/>
    <w:rsid w:val="001E4131"/>
    <w:rsid w:val="001F1862"/>
    <w:rsid w:val="001F4DA6"/>
    <w:rsid w:val="001F5125"/>
    <w:rsid w:val="00201B8B"/>
    <w:rsid w:val="00207F09"/>
    <w:rsid w:val="00213779"/>
    <w:rsid w:val="00214FA5"/>
    <w:rsid w:val="0022607E"/>
    <w:rsid w:val="0024682F"/>
    <w:rsid w:val="00260166"/>
    <w:rsid w:val="002622E1"/>
    <w:rsid w:val="00266E27"/>
    <w:rsid w:val="00286CD1"/>
    <w:rsid w:val="002958A6"/>
    <w:rsid w:val="002B6295"/>
    <w:rsid w:val="002C4C02"/>
    <w:rsid w:val="002D0189"/>
    <w:rsid w:val="002D4CE3"/>
    <w:rsid w:val="002E6F3F"/>
    <w:rsid w:val="002F744E"/>
    <w:rsid w:val="0030175A"/>
    <w:rsid w:val="0030328B"/>
    <w:rsid w:val="00304521"/>
    <w:rsid w:val="00304777"/>
    <w:rsid w:val="00306A3F"/>
    <w:rsid w:val="00313525"/>
    <w:rsid w:val="003166F7"/>
    <w:rsid w:val="0036352A"/>
    <w:rsid w:val="003A5B7B"/>
    <w:rsid w:val="003B4633"/>
    <w:rsid w:val="003B5884"/>
    <w:rsid w:val="003C6B9B"/>
    <w:rsid w:val="003E1D92"/>
    <w:rsid w:val="003E7A30"/>
    <w:rsid w:val="003F0B87"/>
    <w:rsid w:val="003F2E4E"/>
    <w:rsid w:val="004068AC"/>
    <w:rsid w:val="00412745"/>
    <w:rsid w:val="00422B2D"/>
    <w:rsid w:val="004239B9"/>
    <w:rsid w:val="00423F23"/>
    <w:rsid w:val="00424220"/>
    <w:rsid w:val="0042752C"/>
    <w:rsid w:val="00431529"/>
    <w:rsid w:val="004332AC"/>
    <w:rsid w:val="00436A24"/>
    <w:rsid w:val="00447338"/>
    <w:rsid w:val="00487943"/>
    <w:rsid w:val="00492F73"/>
    <w:rsid w:val="00494C07"/>
    <w:rsid w:val="004A224F"/>
    <w:rsid w:val="004A5ADC"/>
    <w:rsid w:val="004B3148"/>
    <w:rsid w:val="004C5AA4"/>
    <w:rsid w:val="004D15CA"/>
    <w:rsid w:val="004D558C"/>
    <w:rsid w:val="004D6AC8"/>
    <w:rsid w:val="004F0DB3"/>
    <w:rsid w:val="00513829"/>
    <w:rsid w:val="005177D0"/>
    <w:rsid w:val="00523C6D"/>
    <w:rsid w:val="00526675"/>
    <w:rsid w:val="00547878"/>
    <w:rsid w:val="00560F54"/>
    <w:rsid w:val="0056179F"/>
    <w:rsid w:val="00570F76"/>
    <w:rsid w:val="00580F82"/>
    <w:rsid w:val="00583736"/>
    <w:rsid w:val="00583A51"/>
    <w:rsid w:val="005845FE"/>
    <w:rsid w:val="005915E8"/>
    <w:rsid w:val="005934AA"/>
    <w:rsid w:val="00593FD8"/>
    <w:rsid w:val="005A5556"/>
    <w:rsid w:val="005C459A"/>
    <w:rsid w:val="005E1E4A"/>
    <w:rsid w:val="005E5BEC"/>
    <w:rsid w:val="0061340B"/>
    <w:rsid w:val="00623DF0"/>
    <w:rsid w:val="00630907"/>
    <w:rsid w:val="00645AAA"/>
    <w:rsid w:val="0065183D"/>
    <w:rsid w:val="00654E52"/>
    <w:rsid w:val="00654EA2"/>
    <w:rsid w:val="00667FA2"/>
    <w:rsid w:val="00686505"/>
    <w:rsid w:val="0069671F"/>
    <w:rsid w:val="006B1499"/>
    <w:rsid w:val="006D398B"/>
    <w:rsid w:val="006E3160"/>
    <w:rsid w:val="006E72CC"/>
    <w:rsid w:val="006F247E"/>
    <w:rsid w:val="007007F9"/>
    <w:rsid w:val="00716374"/>
    <w:rsid w:val="00740611"/>
    <w:rsid w:val="0075734A"/>
    <w:rsid w:val="00770C20"/>
    <w:rsid w:val="007819FE"/>
    <w:rsid w:val="007900EE"/>
    <w:rsid w:val="00795080"/>
    <w:rsid w:val="007B49A2"/>
    <w:rsid w:val="007C331B"/>
    <w:rsid w:val="007E1B6C"/>
    <w:rsid w:val="007F1847"/>
    <w:rsid w:val="007F3D9F"/>
    <w:rsid w:val="00821D69"/>
    <w:rsid w:val="00842496"/>
    <w:rsid w:val="0084480F"/>
    <w:rsid w:val="00863DA2"/>
    <w:rsid w:val="008670FB"/>
    <w:rsid w:val="008767EC"/>
    <w:rsid w:val="008832D1"/>
    <w:rsid w:val="008975BA"/>
    <w:rsid w:val="008B3189"/>
    <w:rsid w:val="008C031F"/>
    <w:rsid w:val="008C0CA3"/>
    <w:rsid w:val="008C4AE2"/>
    <w:rsid w:val="008F22A6"/>
    <w:rsid w:val="008F3639"/>
    <w:rsid w:val="008F5288"/>
    <w:rsid w:val="009022AF"/>
    <w:rsid w:val="00907778"/>
    <w:rsid w:val="009124D1"/>
    <w:rsid w:val="009158B6"/>
    <w:rsid w:val="00921DB6"/>
    <w:rsid w:val="00941587"/>
    <w:rsid w:val="00944FD7"/>
    <w:rsid w:val="0095099E"/>
    <w:rsid w:val="00955A6F"/>
    <w:rsid w:val="009561BF"/>
    <w:rsid w:val="00963EFE"/>
    <w:rsid w:val="009A1D65"/>
    <w:rsid w:val="009A25C3"/>
    <w:rsid w:val="009A2C5A"/>
    <w:rsid w:val="009A6290"/>
    <w:rsid w:val="009B068B"/>
    <w:rsid w:val="009B2FE4"/>
    <w:rsid w:val="009B3764"/>
    <w:rsid w:val="00A025E0"/>
    <w:rsid w:val="00A2684E"/>
    <w:rsid w:val="00A27CBA"/>
    <w:rsid w:val="00A3059E"/>
    <w:rsid w:val="00A40BE9"/>
    <w:rsid w:val="00A44175"/>
    <w:rsid w:val="00A562AC"/>
    <w:rsid w:val="00A705BC"/>
    <w:rsid w:val="00A818D4"/>
    <w:rsid w:val="00A87BCE"/>
    <w:rsid w:val="00A93D2E"/>
    <w:rsid w:val="00AC522D"/>
    <w:rsid w:val="00AF257B"/>
    <w:rsid w:val="00AF4694"/>
    <w:rsid w:val="00B01A43"/>
    <w:rsid w:val="00B22D94"/>
    <w:rsid w:val="00B46D6B"/>
    <w:rsid w:val="00B50A92"/>
    <w:rsid w:val="00B523AA"/>
    <w:rsid w:val="00B5776D"/>
    <w:rsid w:val="00B665A1"/>
    <w:rsid w:val="00B726AE"/>
    <w:rsid w:val="00B811AE"/>
    <w:rsid w:val="00BA343E"/>
    <w:rsid w:val="00BA3708"/>
    <w:rsid w:val="00BB181D"/>
    <w:rsid w:val="00BB2ADF"/>
    <w:rsid w:val="00BC33EA"/>
    <w:rsid w:val="00BD0A0C"/>
    <w:rsid w:val="00BD5090"/>
    <w:rsid w:val="00BE2514"/>
    <w:rsid w:val="00BE3DE4"/>
    <w:rsid w:val="00BF645F"/>
    <w:rsid w:val="00C05F3A"/>
    <w:rsid w:val="00C169CD"/>
    <w:rsid w:val="00C24255"/>
    <w:rsid w:val="00C306EE"/>
    <w:rsid w:val="00C60F9E"/>
    <w:rsid w:val="00C73AD4"/>
    <w:rsid w:val="00C7446A"/>
    <w:rsid w:val="00C759B5"/>
    <w:rsid w:val="00C81F6C"/>
    <w:rsid w:val="00C91F95"/>
    <w:rsid w:val="00C96E44"/>
    <w:rsid w:val="00CA0CDD"/>
    <w:rsid w:val="00CB6304"/>
    <w:rsid w:val="00CD6657"/>
    <w:rsid w:val="00CE3867"/>
    <w:rsid w:val="00CF4115"/>
    <w:rsid w:val="00D01044"/>
    <w:rsid w:val="00D10F87"/>
    <w:rsid w:val="00D41E1D"/>
    <w:rsid w:val="00D8119D"/>
    <w:rsid w:val="00D81470"/>
    <w:rsid w:val="00D96C2D"/>
    <w:rsid w:val="00DB3481"/>
    <w:rsid w:val="00DD6ACD"/>
    <w:rsid w:val="00DE369E"/>
    <w:rsid w:val="00E0155D"/>
    <w:rsid w:val="00E15467"/>
    <w:rsid w:val="00E367BB"/>
    <w:rsid w:val="00E446F1"/>
    <w:rsid w:val="00E46C13"/>
    <w:rsid w:val="00E555B8"/>
    <w:rsid w:val="00E824D0"/>
    <w:rsid w:val="00E93649"/>
    <w:rsid w:val="00E93EA0"/>
    <w:rsid w:val="00EA74B1"/>
    <w:rsid w:val="00EB2644"/>
    <w:rsid w:val="00EB289A"/>
    <w:rsid w:val="00EB6CEE"/>
    <w:rsid w:val="00EB793A"/>
    <w:rsid w:val="00EC7371"/>
    <w:rsid w:val="00EC7E00"/>
    <w:rsid w:val="00ED5C02"/>
    <w:rsid w:val="00EE355D"/>
    <w:rsid w:val="00F25236"/>
    <w:rsid w:val="00F54610"/>
    <w:rsid w:val="00F55EB1"/>
    <w:rsid w:val="00F61133"/>
    <w:rsid w:val="00F64DB9"/>
    <w:rsid w:val="00F666BE"/>
    <w:rsid w:val="00FA3388"/>
    <w:rsid w:val="00FC26AB"/>
    <w:rsid w:val="00FC2C7F"/>
    <w:rsid w:val="00FD2C05"/>
    <w:rsid w:val="00FE190E"/>
    <w:rsid w:val="00FF1BB7"/>
    <w:rsid w:val="00FF4E50"/>
    <w:rsid w:val="00FF53CD"/>
    <w:rsid w:val="3464E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943B82"/>
  <w15:chartTrackingRefBased/>
  <w15:docId w15:val="{A09F0855-8FB7-4A55-BBC0-8041AFE0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  <w:rsid w:val="004068AC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character" w:customStyle="1" w:styleId="PiedepginaCar">
    <w:name w:val="Pie de página Car"/>
    <w:link w:val="Piedepgina"/>
    <w:rsid w:val="00492F73"/>
    <w:rPr>
      <w:rFonts w:ascii="Arial" w:hAnsi="Arial" w:cs="Arial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87943"/>
    <w:rPr>
      <w:rFonts w:ascii="Arial" w:hAnsi="Arial" w:cs="Arial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87943"/>
    <w:rPr>
      <w:color w:val="808080"/>
    </w:rPr>
  </w:style>
  <w:style w:type="character" w:customStyle="1" w:styleId="Estilo2">
    <w:name w:val="Estilo2"/>
    <w:basedOn w:val="Fuentedeprrafopredeter"/>
    <w:uiPriority w:val="1"/>
    <w:rsid w:val="00487943"/>
    <w:rPr>
      <w:rFonts w:ascii="Tahoma" w:hAnsi="Tahoma"/>
      <w:b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AB71587DF247858902DA58ACBCC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48718-F70A-4BF4-B930-75A1409EA6C5}"/>
      </w:docPartPr>
      <w:docPartBody>
        <w:p w:rsidR="005D5C02" w:rsidRDefault="0019290F" w:rsidP="0019290F">
          <w:pPr>
            <w:pStyle w:val="BCAB71587DF247858902DA58ACBCC791"/>
          </w:pPr>
          <w:r w:rsidRPr="004E1823">
            <w:rPr>
              <w:rStyle w:val="Textodelmarcadordeposicin"/>
              <w:rFonts w:ascii="Tahoma" w:hAnsi="Tahoma" w:cs="Tahoma"/>
              <w:b/>
            </w:rPr>
            <w:t>Elija un elemento.</w:t>
          </w:r>
        </w:p>
      </w:docPartBody>
    </w:docPart>
    <w:docPart>
      <w:docPartPr>
        <w:name w:val="145BABFB4DB44CDEB161B07FED5E0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B7582-354B-4D46-A0B0-66056A67FE68}"/>
      </w:docPartPr>
      <w:docPartBody>
        <w:p w:rsidR="005D5C02" w:rsidRDefault="0019290F" w:rsidP="0019290F">
          <w:pPr>
            <w:pStyle w:val="145BABFB4DB44CDEB161B07FED5E0125"/>
          </w:pPr>
          <w:r>
            <w:rPr>
              <w:rStyle w:val="Textodelmarcadordeposicin"/>
              <w:rFonts w:ascii="Tahoma" w:hAnsi="Tahoma" w:cs="Tahoma"/>
              <w:b/>
            </w:rPr>
            <w:t>Código – Nombre Curso</w:t>
          </w:r>
          <w:r w:rsidRPr="0033692E">
            <w:rPr>
              <w:rStyle w:val="Textodelmarcadordeposicin"/>
              <w:rFonts w:ascii="Tahoma" w:hAnsi="Tahoma" w:cs="Tahoma"/>
              <w:b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90F"/>
    <w:rsid w:val="0019290F"/>
    <w:rsid w:val="004F5D9B"/>
    <w:rsid w:val="005D5C02"/>
    <w:rsid w:val="00B3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9290F"/>
    <w:rPr>
      <w:color w:val="808080"/>
    </w:rPr>
  </w:style>
  <w:style w:type="paragraph" w:customStyle="1" w:styleId="3EC3DEDEA56D4540B45A7A659B524220">
    <w:name w:val="3EC3DEDEA56D4540B45A7A659B524220"/>
    <w:rsid w:val="0019290F"/>
  </w:style>
  <w:style w:type="paragraph" w:customStyle="1" w:styleId="3E6C53980C1D4C888E9E7272F460F53C">
    <w:name w:val="3E6C53980C1D4C888E9E7272F460F53C"/>
    <w:rsid w:val="0019290F"/>
  </w:style>
  <w:style w:type="paragraph" w:customStyle="1" w:styleId="043BB91F341249EE9E3D364DFC233359">
    <w:name w:val="043BB91F341249EE9E3D364DFC233359"/>
    <w:rsid w:val="0019290F"/>
  </w:style>
  <w:style w:type="paragraph" w:customStyle="1" w:styleId="BCAB71587DF247858902DA58ACBCC791">
    <w:name w:val="BCAB71587DF247858902DA58ACBCC791"/>
    <w:rsid w:val="0019290F"/>
  </w:style>
  <w:style w:type="paragraph" w:customStyle="1" w:styleId="145BABFB4DB44CDEB161B07FED5E0125">
    <w:name w:val="145BABFB4DB44CDEB161B07FED5E0125"/>
    <w:rsid w:val="001929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</Template>
  <TotalTime>84</TotalTime>
  <Pages>9</Pages>
  <Words>774</Words>
  <Characters>4263</Characters>
  <Application>Microsoft Office Word</Application>
  <DocSecurity>0</DocSecurity>
  <Lines>35</Lines>
  <Paragraphs>10</Paragraphs>
  <ScaleCrop>false</ScaleCrop>
  <Company>EDU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Aranda Lopez King</dc:creator>
  <cp:keywords/>
  <dc:description/>
  <cp:lastModifiedBy>David Eduardo Saavedra Hernandez</cp:lastModifiedBy>
  <cp:revision>98</cp:revision>
  <cp:lastPrinted>2004-06-30T14:22:00Z</cp:lastPrinted>
  <dcterms:created xsi:type="dcterms:W3CDTF">2018-09-28T14:17:00Z</dcterms:created>
  <dcterms:modified xsi:type="dcterms:W3CDTF">2018-10-04T02:32:00Z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